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F5799F">
      <w:pPr>
        <w:pStyle w:val="PageTitle"/>
      </w:pPr>
    </w:p>
    <w:p w14:paraId="047659E7" w14:textId="77777777" w:rsidR="009F5790" w:rsidRPr="009F5790" w:rsidRDefault="009F5790" w:rsidP="00F5799F">
      <w:pPr>
        <w:pStyle w:val="PageTitle"/>
      </w:pPr>
    </w:p>
    <w:p w14:paraId="4B63A63E" w14:textId="77777777" w:rsidR="009F5790" w:rsidRPr="009F5790" w:rsidRDefault="009F5790" w:rsidP="00F5799F">
      <w:pPr>
        <w:pStyle w:val="PageTitle"/>
      </w:pPr>
    </w:p>
    <w:p w14:paraId="48ED829F" w14:textId="77777777" w:rsidR="009F5790" w:rsidRPr="001C4D77" w:rsidRDefault="009F5790" w:rsidP="00F5799F">
      <w:pPr>
        <w:pStyle w:val="PageTitle"/>
      </w:pPr>
    </w:p>
    <w:p w14:paraId="5AB8EF64" w14:textId="77777777" w:rsidR="009F5790" w:rsidRPr="001C4D77" w:rsidRDefault="009F5790" w:rsidP="00F5799F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F5799F">
      <w:pPr>
        <w:pStyle w:val="PageTitle"/>
      </w:pPr>
    </w:p>
    <w:p w14:paraId="03A8A6B3" w14:textId="45C90EC8" w:rsidR="009F5790" w:rsidRPr="001C4D77" w:rsidRDefault="00155339" w:rsidP="00F5799F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F5799F"/>
    <w:p w14:paraId="12D6A4D9" w14:textId="77777777" w:rsidR="009F5790" w:rsidRPr="009F5790" w:rsidRDefault="009F5790" w:rsidP="00F5799F"/>
    <w:p w14:paraId="4F7ED659" w14:textId="77777777" w:rsidR="009F5790" w:rsidRPr="009F5790" w:rsidRDefault="009F5790" w:rsidP="00F5799F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F5799F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15034ADA" w:rsidR="009F5790" w:rsidRPr="009F5790" w:rsidRDefault="00F9151A" w:rsidP="00F5799F">
            <w:proofErr w:type="spellStart"/>
            <w:r>
              <w:t>MakeMy</w:t>
            </w:r>
            <w:proofErr w:type="spellEnd"/>
            <w:r>
              <w:t xml:space="preserve"> Journey</w:t>
            </w:r>
            <w:r w:rsidR="00D32474">
              <w:t>_02</w:t>
            </w:r>
          </w:p>
        </w:tc>
      </w:tr>
      <w:tr w:rsidR="009F5790" w:rsidRPr="009F5790" w14:paraId="7B1CC0A8" w14:textId="77777777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F5799F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597A119D" w:rsidR="009F5790" w:rsidRPr="009F5790" w:rsidRDefault="00F9151A" w:rsidP="00F5799F">
            <w:proofErr w:type="spellStart"/>
            <w:r>
              <w:t>MakeMy</w:t>
            </w:r>
            <w:proofErr w:type="spellEnd"/>
            <w:r>
              <w:t xml:space="preserve"> Journey </w:t>
            </w:r>
          </w:p>
        </w:tc>
      </w:tr>
    </w:tbl>
    <w:p w14:paraId="1917D496" w14:textId="77777777" w:rsidR="009F5790" w:rsidRPr="009F5790" w:rsidRDefault="009F5790" w:rsidP="00F5799F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5A904F5C" w:rsidR="009F5790" w:rsidRPr="009F5790" w:rsidRDefault="00D32474" w:rsidP="00F5799F">
            <w:r>
              <w:t>Subhadra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F5799F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7416124E" w:rsidR="009F5790" w:rsidRPr="009F5790" w:rsidRDefault="00D32474" w:rsidP="00F5799F">
            <w:r>
              <w:t>27/06/</w:t>
            </w:r>
            <w:r w:rsidR="00F9151A">
              <w:t>2018</w:t>
            </w:r>
          </w:p>
        </w:tc>
      </w:tr>
      <w:tr w:rsidR="009F5790" w:rsidRPr="009F5790" w14:paraId="05F5BE02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366E9E1" w:rsidR="009F5790" w:rsidRPr="009F5790" w:rsidRDefault="00D32474" w:rsidP="00F5799F">
            <w:proofErr w:type="spellStart"/>
            <w:r>
              <w:t>Geethika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02852CC0" w:rsidR="009F5790" w:rsidRPr="009F5790" w:rsidRDefault="00D32474" w:rsidP="00F5799F">
            <w:r>
              <w:t>Test lead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F5799F">
            <w:r w:rsidRPr="009F5790">
              <w:t> </w:t>
            </w:r>
          </w:p>
        </w:tc>
      </w:tr>
      <w:tr w:rsidR="009F5790" w:rsidRPr="009F5790" w14:paraId="6B3736C0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21FDF696" w:rsidR="009F5790" w:rsidRPr="009F5790" w:rsidRDefault="00D32474" w:rsidP="00F5799F">
            <w:proofErr w:type="spellStart"/>
            <w:r>
              <w:t>Srujala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F5799F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F5799F">
            <w:r w:rsidRPr="009F5790">
              <w:t> </w:t>
            </w:r>
          </w:p>
        </w:tc>
      </w:tr>
      <w:tr w:rsidR="009F5790" w:rsidRPr="009F5790" w14:paraId="12030786" w14:textId="77777777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F5799F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F5799F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F5799F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F5799F">
            <w:r w:rsidRPr="009F5790">
              <w:t> </w:t>
            </w:r>
          </w:p>
        </w:tc>
      </w:tr>
    </w:tbl>
    <w:p w14:paraId="0966AC59" w14:textId="77777777" w:rsidR="009F5790" w:rsidRPr="009F5790" w:rsidRDefault="009F5790" w:rsidP="00F5799F">
      <w:r w:rsidRPr="009F5790">
        <w:br w:type="page"/>
      </w:r>
    </w:p>
    <w:p w14:paraId="42EE7ADE" w14:textId="77777777" w:rsidR="009F5790" w:rsidRPr="009F5790" w:rsidRDefault="009F5790" w:rsidP="00F5799F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F5799F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F5799F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9F5790" w:rsidRDefault="009F5790" w:rsidP="00F5799F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F5799F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F5799F"/>
        </w:tc>
        <w:tc>
          <w:tcPr>
            <w:tcW w:w="1080" w:type="dxa"/>
          </w:tcPr>
          <w:p w14:paraId="488BB2E9" w14:textId="77777777" w:rsidR="009F5790" w:rsidRPr="009F5790" w:rsidRDefault="009F5790" w:rsidP="00F5799F"/>
        </w:tc>
        <w:tc>
          <w:tcPr>
            <w:tcW w:w="1080" w:type="dxa"/>
          </w:tcPr>
          <w:p w14:paraId="325B699D" w14:textId="77777777" w:rsidR="009F5790" w:rsidRPr="009F5790" w:rsidRDefault="009F5790" w:rsidP="00F5799F"/>
        </w:tc>
        <w:tc>
          <w:tcPr>
            <w:tcW w:w="1080" w:type="dxa"/>
          </w:tcPr>
          <w:p w14:paraId="77EF851F" w14:textId="77777777" w:rsidR="009F5790" w:rsidRPr="009F5790" w:rsidRDefault="009F5790" w:rsidP="00F5799F"/>
        </w:tc>
        <w:tc>
          <w:tcPr>
            <w:tcW w:w="1080" w:type="dxa"/>
          </w:tcPr>
          <w:p w14:paraId="3AD2F557" w14:textId="77777777" w:rsidR="009F5790" w:rsidRPr="009F5790" w:rsidRDefault="009F5790" w:rsidP="00F5799F"/>
        </w:tc>
      </w:tr>
      <w:tr w:rsidR="009F5790" w:rsidRPr="009F5790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9F5790" w:rsidRDefault="009F5790" w:rsidP="00F5799F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F5799F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F5799F"/>
        </w:tc>
        <w:tc>
          <w:tcPr>
            <w:tcW w:w="1080" w:type="dxa"/>
          </w:tcPr>
          <w:p w14:paraId="3D8D9994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F5799F"/>
        </w:tc>
        <w:tc>
          <w:tcPr>
            <w:tcW w:w="1080" w:type="dxa"/>
          </w:tcPr>
          <w:p w14:paraId="2BE1FC53" w14:textId="77777777" w:rsidR="009F5790" w:rsidRPr="009F5790" w:rsidRDefault="009F5790" w:rsidP="00F5799F"/>
        </w:tc>
        <w:tc>
          <w:tcPr>
            <w:tcW w:w="1080" w:type="dxa"/>
          </w:tcPr>
          <w:p w14:paraId="1799B660" w14:textId="77777777" w:rsidR="009F5790" w:rsidRPr="009F5790" w:rsidRDefault="009F5790" w:rsidP="00F5799F"/>
        </w:tc>
      </w:tr>
      <w:tr w:rsidR="009F5790" w:rsidRPr="009F5790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9F5790" w:rsidRDefault="009F5790" w:rsidP="00F5799F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F5799F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F5799F"/>
        </w:tc>
        <w:tc>
          <w:tcPr>
            <w:tcW w:w="1080" w:type="dxa"/>
          </w:tcPr>
          <w:p w14:paraId="3645B887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F5799F"/>
        </w:tc>
        <w:tc>
          <w:tcPr>
            <w:tcW w:w="1080" w:type="dxa"/>
          </w:tcPr>
          <w:p w14:paraId="3A64C6EF" w14:textId="77777777" w:rsidR="009F5790" w:rsidRPr="009F5790" w:rsidRDefault="009F5790" w:rsidP="00F5799F"/>
        </w:tc>
        <w:tc>
          <w:tcPr>
            <w:tcW w:w="1080" w:type="dxa"/>
          </w:tcPr>
          <w:p w14:paraId="47308748" w14:textId="77777777" w:rsidR="009F5790" w:rsidRPr="009F5790" w:rsidRDefault="009F5790" w:rsidP="00F5799F"/>
        </w:tc>
      </w:tr>
      <w:tr w:rsidR="009F5790" w:rsidRPr="009F5790" w14:paraId="2E56A852" w14:textId="77777777" w:rsidTr="00B33715">
        <w:tc>
          <w:tcPr>
            <w:tcW w:w="2808" w:type="dxa"/>
          </w:tcPr>
          <w:p w14:paraId="64B7F5B7" w14:textId="77777777" w:rsidR="009F5790" w:rsidRPr="009F5790" w:rsidRDefault="009F5790" w:rsidP="00F5799F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F5799F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F5799F"/>
        </w:tc>
        <w:tc>
          <w:tcPr>
            <w:tcW w:w="1080" w:type="dxa"/>
          </w:tcPr>
          <w:p w14:paraId="46558018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F5799F"/>
        </w:tc>
        <w:tc>
          <w:tcPr>
            <w:tcW w:w="1080" w:type="dxa"/>
          </w:tcPr>
          <w:p w14:paraId="3AFC5A5C" w14:textId="77777777" w:rsidR="009F5790" w:rsidRPr="009F5790" w:rsidRDefault="009F5790" w:rsidP="00F5799F"/>
        </w:tc>
        <w:tc>
          <w:tcPr>
            <w:tcW w:w="1080" w:type="dxa"/>
          </w:tcPr>
          <w:p w14:paraId="7E23613F" w14:textId="77777777" w:rsidR="009F5790" w:rsidRPr="009F5790" w:rsidRDefault="009F5790" w:rsidP="00F5799F"/>
        </w:tc>
      </w:tr>
      <w:tr w:rsidR="009F5790" w:rsidRPr="009F5790" w14:paraId="307F8A75" w14:textId="77777777" w:rsidTr="00B33715">
        <w:tc>
          <w:tcPr>
            <w:tcW w:w="2808" w:type="dxa"/>
          </w:tcPr>
          <w:p w14:paraId="4D8423FC" w14:textId="77777777" w:rsidR="009F5790" w:rsidRPr="009F5790" w:rsidRDefault="009F5790" w:rsidP="00F5799F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F5799F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F5799F"/>
        </w:tc>
        <w:tc>
          <w:tcPr>
            <w:tcW w:w="1080" w:type="dxa"/>
          </w:tcPr>
          <w:p w14:paraId="4D22E910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F5799F"/>
        </w:tc>
        <w:tc>
          <w:tcPr>
            <w:tcW w:w="1080" w:type="dxa"/>
          </w:tcPr>
          <w:p w14:paraId="6071EC99" w14:textId="77777777" w:rsidR="009F5790" w:rsidRPr="009F5790" w:rsidRDefault="009F5790" w:rsidP="00F5799F"/>
        </w:tc>
        <w:tc>
          <w:tcPr>
            <w:tcW w:w="1080" w:type="dxa"/>
          </w:tcPr>
          <w:p w14:paraId="0D8E8B38" w14:textId="77777777" w:rsidR="009F5790" w:rsidRPr="009F5790" w:rsidRDefault="009F5790" w:rsidP="00F5799F"/>
        </w:tc>
      </w:tr>
      <w:tr w:rsidR="009F5790" w:rsidRPr="009F5790" w14:paraId="3EABB1EE" w14:textId="77777777" w:rsidTr="00B33715">
        <w:tc>
          <w:tcPr>
            <w:tcW w:w="2808" w:type="dxa"/>
          </w:tcPr>
          <w:p w14:paraId="27EF7D4D" w14:textId="77777777" w:rsidR="009F5790" w:rsidRPr="009F5790" w:rsidRDefault="009F5790" w:rsidP="00F5799F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F5799F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F5799F"/>
        </w:tc>
        <w:tc>
          <w:tcPr>
            <w:tcW w:w="1080" w:type="dxa"/>
          </w:tcPr>
          <w:p w14:paraId="3BC21E42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F5799F"/>
        </w:tc>
        <w:tc>
          <w:tcPr>
            <w:tcW w:w="1080" w:type="dxa"/>
          </w:tcPr>
          <w:p w14:paraId="718D8944" w14:textId="77777777" w:rsidR="009F5790" w:rsidRPr="009F5790" w:rsidRDefault="009F5790" w:rsidP="00F5799F"/>
        </w:tc>
        <w:tc>
          <w:tcPr>
            <w:tcW w:w="1080" w:type="dxa"/>
          </w:tcPr>
          <w:p w14:paraId="5DD7E652" w14:textId="77777777" w:rsidR="009F5790" w:rsidRPr="009F5790" w:rsidRDefault="009F5790" w:rsidP="00F5799F"/>
        </w:tc>
      </w:tr>
      <w:tr w:rsidR="009F5790" w:rsidRPr="009F5790" w14:paraId="5751E9DE" w14:textId="77777777" w:rsidTr="00B33715">
        <w:tc>
          <w:tcPr>
            <w:tcW w:w="2808" w:type="dxa"/>
          </w:tcPr>
          <w:p w14:paraId="5BD5BEA4" w14:textId="77777777" w:rsidR="009F5790" w:rsidRPr="009F5790" w:rsidRDefault="009F5790" w:rsidP="00F5799F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F5799F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F5799F"/>
        </w:tc>
        <w:tc>
          <w:tcPr>
            <w:tcW w:w="1080" w:type="dxa"/>
          </w:tcPr>
          <w:p w14:paraId="161B779E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F5799F"/>
        </w:tc>
        <w:tc>
          <w:tcPr>
            <w:tcW w:w="1080" w:type="dxa"/>
          </w:tcPr>
          <w:p w14:paraId="4BE23196" w14:textId="77777777" w:rsidR="009F5790" w:rsidRPr="009F5790" w:rsidRDefault="009F5790" w:rsidP="00F5799F"/>
        </w:tc>
        <w:tc>
          <w:tcPr>
            <w:tcW w:w="1080" w:type="dxa"/>
          </w:tcPr>
          <w:p w14:paraId="3F95224E" w14:textId="77777777" w:rsidR="009F5790" w:rsidRPr="009F5790" w:rsidRDefault="009F5790" w:rsidP="00F5799F"/>
        </w:tc>
      </w:tr>
    </w:tbl>
    <w:p w14:paraId="7C85DA30" w14:textId="77777777" w:rsidR="009F5790" w:rsidRPr="009F5790" w:rsidRDefault="009F5790" w:rsidP="00F5799F"/>
    <w:p w14:paraId="36105CE6" w14:textId="77777777" w:rsidR="009F5790" w:rsidRPr="009F5790" w:rsidRDefault="009F5790" w:rsidP="00F5799F"/>
    <w:p w14:paraId="2CC8A7F7" w14:textId="77777777" w:rsidR="009F5790" w:rsidRPr="009F5790" w:rsidRDefault="009F5790" w:rsidP="00F5799F">
      <w:r w:rsidRPr="009F5790">
        <w:t xml:space="preserve">Disclaimer: </w:t>
      </w:r>
    </w:p>
    <w:p w14:paraId="28E0825A" w14:textId="77777777" w:rsidR="009F5790" w:rsidRPr="009F5790" w:rsidRDefault="009F5790" w:rsidP="00F5799F"/>
    <w:p w14:paraId="47F58572" w14:textId="3101AE9A" w:rsidR="009F5790" w:rsidRPr="009F5790" w:rsidRDefault="009F5790" w:rsidP="00F5799F">
      <w:r w:rsidRPr="009F5790">
        <w:t>The scop</w:t>
      </w:r>
      <w:r w:rsidR="008278ED">
        <w:t>e of the project ‘&lt;&lt;</w:t>
      </w:r>
      <w:proofErr w:type="spellStart"/>
      <w:r w:rsidR="008278ED" w:rsidRPr="008278ED">
        <w:rPr>
          <w:b/>
        </w:rPr>
        <w:t>MakeMy</w:t>
      </w:r>
      <w:proofErr w:type="spellEnd"/>
      <w:r w:rsidR="008278ED" w:rsidRPr="008278ED">
        <w:rPr>
          <w:b/>
        </w:rPr>
        <w:t xml:space="preserve"> Journey</w:t>
      </w:r>
      <w:r w:rsidRPr="009F5790">
        <w:t>&gt;&gt;’ is restricted to the contents of this signed off use case.</w:t>
      </w:r>
      <w:r w:rsidRPr="009F5790">
        <w:br w:type="page"/>
      </w:r>
    </w:p>
    <w:p w14:paraId="310D3C95" w14:textId="77777777" w:rsidR="009F5790" w:rsidRPr="00D32474" w:rsidRDefault="009F5790" w:rsidP="00D32474">
      <w:pPr>
        <w:jc w:val="center"/>
        <w:rPr>
          <w:b/>
          <w:sz w:val="28"/>
          <w:szCs w:val="28"/>
        </w:rPr>
      </w:pPr>
      <w:r w:rsidRPr="00D32474">
        <w:rPr>
          <w:b/>
          <w:sz w:val="28"/>
          <w:szCs w:val="28"/>
        </w:rPr>
        <w:lastRenderedPageBreak/>
        <w:t>TABLE OF CONTENTS</w:t>
      </w:r>
    </w:p>
    <w:p w14:paraId="63D9F59F" w14:textId="77777777" w:rsidR="009F5790" w:rsidRPr="00D32474" w:rsidRDefault="009F5790" w:rsidP="00F5799F">
      <w:pPr>
        <w:rPr>
          <w:sz w:val="28"/>
          <w:szCs w:val="28"/>
        </w:rPr>
      </w:pPr>
    </w:p>
    <w:p w14:paraId="3BB0B844" w14:textId="70397E35" w:rsidR="009F5790" w:rsidRPr="005B3604" w:rsidRDefault="009F5790" w:rsidP="00F5799F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="00D32474">
          <w:rPr>
            <w:rStyle w:val="Hyperlink"/>
          </w:rPr>
          <w:t xml:space="preserve">        </w:t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09AD89AF" w:rsidR="009F5790" w:rsidRPr="005B3604" w:rsidRDefault="0096441A" w:rsidP="00F5799F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2F78FC05" w:rsidR="009F5790" w:rsidRPr="005B3604" w:rsidRDefault="0096441A" w:rsidP="00F5799F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21FBA8F1" w:rsidR="009F5790" w:rsidRPr="005B3604" w:rsidRDefault="0096441A" w:rsidP="00F5799F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086F8229" w:rsidR="009F5790" w:rsidRPr="005B3604" w:rsidRDefault="0096441A" w:rsidP="00D32474">
      <w:pPr>
        <w:pStyle w:val="TOC2"/>
        <w:ind w:firstLine="548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66AA2EB5" w:rsidR="009F5790" w:rsidRPr="005B3604" w:rsidRDefault="0096441A" w:rsidP="00D32474">
      <w:pPr>
        <w:pStyle w:val="TOC2"/>
        <w:ind w:firstLine="548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BA2EFD3" w:rsidR="009F5790" w:rsidRPr="005B3604" w:rsidRDefault="0096441A" w:rsidP="00D32474">
      <w:pPr>
        <w:pStyle w:val="TOC2"/>
        <w:ind w:left="708" w:firstLine="548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164AFE4C" w:rsidR="009F5790" w:rsidRPr="005B3604" w:rsidRDefault="0096441A" w:rsidP="00D32474">
      <w:pPr>
        <w:pStyle w:val="TOC2"/>
        <w:ind w:firstLine="548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8143B1">
          <w:rPr>
            <w:bCs/>
          </w:rPr>
          <w:tab/>
          <w:t>Exceptional</w:t>
        </w:r>
        <w:r w:rsidR="009F5790" w:rsidRPr="005B3604">
          <w:rPr>
            <w:rStyle w:val="Hyperlink"/>
          </w:rPr>
          <w:t xml:space="preserve"> Flows</w:t>
        </w:r>
        <w:r w:rsidR="009F5790" w:rsidRPr="005B360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</w:hyperlink>
      <w:r w:rsidR="008143B1">
        <w:t>7</w:t>
      </w:r>
    </w:p>
    <w:p w14:paraId="32752691" w14:textId="660F4D42" w:rsidR="009F5790" w:rsidRPr="005B3604" w:rsidRDefault="0096441A" w:rsidP="00D32474">
      <w:pPr>
        <w:pStyle w:val="TOC2"/>
        <w:ind w:left="708" w:firstLine="548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8143B1">
          <w:rPr>
            <w:bCs/>
          </w:rPr>
          <w:tab/>
          <w:t>Exceptional</w:t>
        </w:r>
        <w:r w:rsidR="009F5790" w:rsidRPr="005B3604">
          <w:rPr>
            <w:rStyle w:val="Hyperlink"/>
          </w:rPr>
          <w:t xml:space="preserve"> Flow 1</w:t>
        </w:r>
        <w:r w:rsidR="009F5790" w:rsidRPr="005B360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</w:hyperlink>
      <w:r w:rsidR="008143B1">
        <w:t>7</w:t>
      </w:r>
    </w:p>
    <w:p w14:paraId="5355521B" w14:textId="360842B1" w:rsidR="009F5790" w:rsidRPr="005B3604" w:rsidRDefault="0096441A" w:rsidP="00F5799F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</w:hyperlink>
      <w:r w:rsidR="008143B1">
        <w:t>10</w:t>
      </w:r>
    </w:p>
    <w:p w14:paraId="0B3BAFF3" w14:textId="0FE7D604" w:rsidR="009F5790" w:rsidRPr="005B3604" w:rsidRDefault="0096441A" w:rsidP="00F5799F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9F5790" w:rsidRPr="005B3604">
          <w:rPr>
            <w:webHidden/>
          </w:rPr>
          <w:tab/>
        </w:r>
      </w:hyperlink>
      <w:r w:rsidR="008143B1">
        <w:t>11</w:t>
      </w:r>
    </w:p>
    <w:p w14:paraId="0BD9C476" w14:textId="281CBE86" w:rsidR="009F5790" w:rsidRPr="005B3604" w:rsidRDefault="0096441A" w:rsidP="00F5799F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</w:hyperlink>
      <w:r w:rsidR="003F38B1">
        <w:t>11</w:t>
      </w:r>
    </w:p>
    <w:p w14:paraId="3C52ABC6" w14:textId="523124C3" w:rsidR="009F5790" w:rsidRPr="005B3604" w:rsidRDefault="0096441A" w:rsidP="00D32474">
      <w:pPr>
        <w:pStyle w:val="TOC2"/>
        <w:ind w:firstLine="548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</w:hyperlink>
      <w:r w:rsidR="003F38B1">
        <w:t>11</w:t>
      </w:r>
    </w:p>
    <w:p w14:paraId="4A949AA7" w14:textId="67E808FB" w:rsidR="009F5790" w:rsidRPr="005B3604" w:rsidRDefault="0096441A" w:rsidP="00F5799F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9F5790" w:rsidRPr="005B3604">
          <w:rPr>
            <w:webHidden/>
          </w:rPr>
          <w:tab/>
        </w:r>
      </w:hyperlink>
      <w:r w:rsidR="003F38B1">
        <w:t>12</w:t>
      </w:r>
    </w:p>
    <w:p w14:paraId="41FDDCB3" w14:textId="56316EB2" w:rsidR="009F5790" w:rsidRPr="005B3604" w:rsidRDefault="0096441A" w:rsidP="00F5799F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</w:hyperlink>
      <w:r w:rsidR="003F38B1">
        <w:t>13</w:t>
      </w:r>
    </w:p>
    <w:p w14:paraId="4308854F" w14:textId="12C439C8" w:rsidR="009F5790" w:rsidRPr="005B3604" w:rsidRDefault="0096441A" w:rsidP="00D32474">
      <w:pPr>
        <w:pStyle w:val="TOC2"/>
        <w:ind w:firstLine="548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</w:hyperlink>
      <w:r w:rsidR="003F38B1">
        <w:t>14</w:t>
      </w:r>
    </w:p>
    <w:p w14:paraId="464883B7" w14:textId="68814B61" w:rsidR="009F5790" w:rsidRPr="005B3604" w:rsidRDefault="0096441A" w:rsidP="00F5799F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9F5790" w:rsidRPr="005B3604">
          <w:rPr>
            <w:webHidden/>
          </w:rPr>
          <w:tab/>
        </w:r>
      </w:hyperlink>
      <w:r w:rsidR="003F38B1">
        <w:t>15</w:t>
      </w:r>
    </w:p>
    <w:p w14:paraId="66F1E303" w14:textId="01154BB4" w:rsidR="009F5790" w:rsidRPr="005B3604" w:rsidRDefault="0096441A" w:rsidP="00D32474">
      <w:pPr>
        <w:pStyle w:val="TOC2"/>
        <w:ind w:firstLine="548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3F38B1">
          <w:rPr>
            <w:webHidden/>
          </w:rPr>
          <w:t>15</w:t>
        </w:r>
      </w:hyperlink>
    </w:p>
    <w:p w14:paraId="689EDAA1" w14:textId="601A3925" w:rsidR="009F5790" w:rsidRPr="005B3604" w:rsidRDefault="0096441A" w:rsidP="00D32474">
      <w:pPr>
        <w:pStyle w:val="TOC2"/>
        <w:ind w:firstLine="548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</w:t>
        </w:r>
        <w:r w:rsidR="003F38B1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31364BF3" w14:textId="03B0BAE3" w:rsidR="009F5790" w:rsidRPr="005B3604" w:rsidRDefault="0096441A" w:rsidP="00F5799F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</w:t>
        </w:r>
        <w:r w:rsidR="003F38B1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0B0C6D9E" w14:textId="0C6AD6A0" w:rsidR="009F5790" w:rsidRPr="005B3604" w:rsidRDefault="0096441A" w:rsidP="00F5799F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</w:t>
        </w:r>
        <w:r w:rsidR="003F38B1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76D5ECAF" w14:textId="36409F5F" w:rsidR="009F5790" w:rsidRPr="005B3604" w:rsidRDefault="0096441A" w:rsidP="00F5799F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</w:t>
        </w:r>
        <w:r w:rsidR="003F38B1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07E5EED0" w14:textId="49A9C5F3" w:rsidR="009F5790" w:rsidRPr="005B3604" w:rsidRDefault="0096441A" w:rsidP="00F5799F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D3247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0ED5D58B" w:rsidR="009F5790" w:rsidRPr="009F5790" w:rsidRDefault="0096441A" w:rsidP="00F5799F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D32474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0144ECD" w:rsidR="009F5790" w:rsidRPr="005B3604" w:rsidRDefault="009F5790" w:rsidP="00F5799F">
      <w:r w:rsidRPr="005B3604">
        <w:t xml:space="preserve">REVISION HISTORY OF THE WORK PRODUCT…………………………….. .. </w:t>
      </w:r>
      <w:r w:rsidR="00D32474">
        <w:tab/>
      </w:r>
      <w:r w:rsidR="00D32474">
        <w:tab/>
      </w:r>
      <w:r w:rsidRPr="005B3604">
        <w:t>12</w:t>
      </w:r>
    </w:p>
    <w:p w14:paraId="59FA5DA1" w14:textId="77777777" w:rsidR="009F5790" w:rsidRPr="00F42082" w:rsidRDefault="009F5790" w:rsidP="00F5799F">
      <w:r w:rsidRPr="00F42082">
        <w:fldChar w:fldCharType="end"/>
      </w:r>
    </w:p>
    <w:p w14:paraId="74E6C9D8" w14:textId="77777777" w:rsidR="009F5790" w:rsidRPr="009F5790" w:rsidRDefault="009F5790" w:rsidP="00F5799F"/>
    <w:p w14:paraId="54DA6AF0" w14:textId="77777777" w:rsidR="009F5790" w:rsidRPr="009F5790" w:rsidRDefault="009F5790" w:rsidP="00F5799F"/>
    <w:p w14:paraId="5A45629C" w14:textId="77777777" w:rsidR="009F5790" w:rsidRPr="009F5790" w:rsidRDefault="009F5790" w:rsidP="00F5799F"/>
    <w:p w14:paraId="32E4EA51" w14:textId="77777777" w:rsidR="009F5790" w:rsidRPr="009F5790" w:rsidRDefault="009F5790" w:rsidP="00F5799F"/>
    <w:p w14:paraId="12FDF1A2" w14:textId="77777777" w:rsidR="009F5790" w:rsidRPr="009F5790" w:rsidRDefault="009F5790" w:rsidP="00F5799F"/>
    <w:p w14:paraId="332B7CEA" w14:textId="77777777" w:rsidR="009F5790" w:rsidRPr="009F5790" w:rsidRDefault="009F5790" w:rsidP="00F5799F"/>
    <w:p w14:paraId="2663E52A" w14:textId="5924FCF3" w:rsidR="009F5790" w:rsidRPr="009F5790" w:rsidRDefault="009F5790" w:rsidP="00F5799F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>Use Case Name</w:t>
      </w:r>
      <w:bookmarkEnd w:id="0"/>
      <w:bookmarkEnd w:id="1"/>
      <w:bookmarkEnd w:id="2"/>
      <w:bookmarkEnd w:id="3"/>
      <w:bookmarkEnd w:id="4"/>
      <w:r w:rsidR="008278ED">
        <w:t>: Make my journey user registration form</w:t>
      </w:r>
    </w:p>
    <w:p w14:paraId="615B5306" w14:textId="2FA7B583" w:rsidR="009F5790" w:rsidRPr="009F5790" w:rsidRDefault="009F5790" w:rsidP="00F5799F">
      <w:pPr>
        <w:pStyle w:val="BodyText"/>
      </w:pPr>
      <w:r w:rsidRPr="009F5790">
        <w:t xml:space="preserve">Use Case </w:t>
      </w:r>
      <w:proofErr w:type="gramStart"/>
      <w:r w:rsidRPr="009F5790">
        <w:t>ID</w:t>
      </w:r>
      <w:r w:rsidR="001466FA">
        <w:t xml:space="preserve"> </w:t>
      </w:r>
      <w:r w:rsidRPr="009F5790">
        <w:t>:</w:t>
      </w:r>
      <w:proofErr w:type="gramEnd"/>
      <w:r w:rsidR="001466FA">
        <w:t xml:space="preserve"> Subhadra.</w:t>
      </w:r>
      <w:r w:rsidR="00D32474">
        <w:t>MakeMy</w:t>
      </w:r>
      <w:r w:rsidR="008278ED">
        <w:t>Journey_</w:t>
      </w:r>
      <w:r w:rsidR="004D595C">
        <w:t>0</w:t>
      </w:r>
      <w:r w:rsidR="00D32474">
        <w:t>2</w:t>
      </w:r>
    </w:p>
    <w:p w14:paraId="078CF40F" w14:textId="77777777" w:rsidR="009F5790" w:rsidRPr="009F5790" w:rsidRDefault="009F5790" w:rsidP="00F5799F">
      <w:pPr>
        <w:pStyle w:val="BodyText"/>
      </w:pPr>
    </w:p>
    <w:p w14:paraId="457BA5FC" w14:textId="54377C26" w:rsidR="009F5790" w:rsidRPr="009F5790" w:rsidRDefault="009F5790" w:rsidP="00F5799F">
      <w:r w:rsidRPr="009F5790">
        <w:rPr>
          <w:b/>
        </w:rPr>
        <w:t>Brief Description:</w:t>
      </w:r>
      <w:r w:rsidRPr="009F5790">
        <w:t xml:space="preserve"> </w:t>
      </w:r>
      <w:r w:rsidR="00763779">
        <w:t xml:space="preserve">This </w:t>
      </w:r>
      <w:proofErr w:type="spellStart"/>
      <w:r w:rsidR="00763779">
        <w:t>usecase</w:t>
      </w:r>
      <w:proofErr w:type="spellEnd"/>
      <w:r w:rsidR="00763779">
        <w:t xml:space="preserve"> describes the process</w:t>
      </w:r>
      <w:r w:rsidR="008278ED">
        <w:t xml:space="preserve"> of registration of </w:t>
      </w:r>
      <w:proofErr w:type="spellStart"/>
      <w:r w:rsidR="008278ED">
        <w:t>MakeMy</w:t>
      </w:r>
      <w:proofErr w:type="spellEnd"/>
      <w:r w:rsidR="008278ED">
        <w:t xml:space="preserve"> Journey User </w:t>
      </w:r>
      <w:proofErr w:type="gramStart"/>
      <w:r w:rsidR="008278ED">
        <w:t>Registration  form</w:t>
      </w:r>
      <w:proofErr w:type="gramEnd"/>
      <w:r w:rsidR="003A4D41">
        <w:t>.</w:t>
      </w:r>
    </w:p>
    <w:p w14:paraId="339B99C7" w14:textId="77777777" w:rsidR="009F5790" w:rsidRPr="009F5790" w:rsidRDefault="009F5790" w:rsidP="00F5799F"/>
    <w:p w14:paraId="736729FA" w14:textId="3775EDEB" w:rsidR="009F5790" w:rsidRPr="009F5790" w:rsidRDefault="009F5790" w:rsidP="00F5799F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14:paraId="515AD71C" w14:textId="77777777" w:rsidR="008278ED" w:rsidRDefault="00EE618D" w:rsidP="00F5799F">
      <w:r>
        <w:t xml:space="preserve">              </w:t>
      </w:r>
      <w:r w:rsidR="004D595C">
        <w:t>1.</w:t>
      </w:r>
      <w:r w:rsidR="008278ED">
        <w:t xml:space="preserve"> </w:t>
      </w:r>
      <w:r w:rsidR="008278ED" w:rsidRPr="007E6C53">
        <w:t xml:space="preserve"> </w:t>
      </w:r>
      <w:r w:rsidR="008278ED">
        <w:t>User/Customer</w:t>
      </w:r>
    </w:p>
    <w:p w14:paraId="08B90B37" w14:textId="65118DBE" w:rsidR="0007128F" w:rsidRPr="00EE618D" w:rsidRDefault="008278ED" w:rsidP="00F5799F">
      <w:r>
        <w:t xml:space="preserve">              </w:t>
      </w:r>
      <w:r w:rsidR="004D595C">
        <w:t>2.</w:t>
      </w:r>
      <w:r>
        <w:t xml:space="preserve"> </w:t>
      </w:r>
      <w:r w:rsidR="007E6C53" w:rsidRPr="007E6C53">
        <w:t xml:space="preserve"> </w:t>
      </w:r>
      <w:r>
        <w:t>System</w:t>
      </w:r>
    </w:p>
    <w:p w14:paraId="36379E54" w14:textId="77777777" w:rsidR="009F5790" w:rsidRPr="00EE618D" w:rsidRDefault="009F5790" w:rsidP="00F5799F"/>
    <w:p w14:paraId="6AA8190C" w14:textId="468292EE" w:rsidR="0007128F" w:rsidRPr="00EE618D" w:rsidRDefault="009F5790" w:rsidP="00F5799F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  <w:r w:rsidR="00FC1667">
        <w:t xml:space="preserve"> - Users</w:t>
      </w:r>
    </w:p>
    <w:p w14:paraId="74649F62" w14:textId="73BDEEC9" w:rsidR="00940AFB" w:rsidRDefault="0007128F" w:rsidP="00F5799F">
      <w:pPr>
        <w:rPr>
          <w:rFonts w:eastAsiaTheme="minorHAnsi"/>
          <w:lang w:eastAsia="en-US"/>
        </w:rPr>
      </w:pPr>
      <w:r w:rsidRPr="00EE618D">
        <w:t xml:space="preserve">               </w:t>
      </w:r>
      <w:r w:rsidR="00B737AB">
        <w:t>1</w:t>
      </w:r>
      <w:r w:rsidRPr="00EE618D">
        <w:t>.</w:t>
      </w:r>
      <w:r w:rsidR="00940AFB" w:rsidRPr="00940AFB">
        <w:rPr>
          <w:rFonts w:eastAsiaTheme="minorHAnsi"/>
          <w:lang w:eastAsia="en-US"/>
        </w:rPr>
        <w:t xml:space="preserve"> </w:t>
      </w:r>
      <w:r w:rsidR="00FC1667">
        <w:rPr>
          <w:rFonts w:eastAsiaTheme="minorHAnsi"/>
          <w:lang w:eastAsia="en-US"/>
        </w:rPr>
        <w:t xml:space="preserve">User after giving his user name needs to click on Check Availability for the </w:t>
      </w:r>
      <w:proofErr w:type="spellStart"/>
      <w:r w:rsidR="00FC1667">
        <w:rPr>
          <w:rFonts w:eastAsiaTheme="minorHAnsi"/>
          <w:lang w:eastAsia="en-US"/>
        </w:rPr>
        <w:t>availabity</w:t>
      </w:r>
      <w:proofErr w:type="spellEnd"/>
      <w:r w:rsidR="00FC1667">
        <w:rPr>
          <w:rFonts w:eastAsiaTheme="minorHAnsi"/>
          <w:lang w:eastAsia="en-US"/>
        </w:rPr>
        <w:t xml:space="preserve"> of user name</w:t>
      </w:r>
      <w:r w:rsidR="00940AFB">
        <w:rPr>
          <w:rFonts w:eastAsiaTheme="minorHAnsi"/>
          <w:lang w:eastAsia="en-US"/>
        </w:rPr>
        <w:t>.</w:t>
      </w:r>
    </w:p>
    <w:p w14:paraId="1A3840CB" w14:textId="18A20D95" w:rsidR="00940AFB" w:rsidRDefault="00940AFB" w:rsidP="00F5799F">
      <w:pPr>
        <w:rPr>
          <w:rFonts w:eastAsiaTheme="minorHAnsi"/>
          <w:lang w:eastAsia="en-US"/>
        </w:rPr>
      </w:pPr>
      <w:r>
        <w:rPr>
          <w:rFonts w:ascii="SymbolMT" w:eastAsia="SymbolMT" w:cs="SymbolMT"/>
          <w:lang w:eastAsia="en-US"/>
        </w:rPr>
        <w:t xml:space="preserve">               </w:t>
      </w:r>
      <w:r>
        <w:rPr>
          <w:rFonts w:ascii="SymbolMT" w:eastAsia="SymbolMT" w:cs="SymbolMT" w:hint="eastAsia"/>
          <w:lang w:eastAsia="en-US"/>
        </w:rPr>
        <w:t>2.</w:t>
      </w:r>
      <w:r>
        <w:rPr>
          <w:rFonts w:ascii="SymbolMT" w:eastAsia="SymbolMT" w:cs="SymbolMT"/>
          <w:lang w:eastAsia="en-US"/>
        </w:rPr>
        <w:t xml:space="preserve"> </w:t>
      </w:r>
      <w:r w:rsidR="00FC1667">
        <w:rPr>
          <w:rFonts w:eastAsiaTheme="minorHAnsi"/>
          <w:lang w:eastAsia="en-US"/>
        </w:rPr>
        <w:t xml:space="preserve">User should give their security </w:t>
      </w:r>
      <w:proofErr w:type="spellStart"/>
      <w:r w:rsidR="00FC1667">
        <w:rPr>
          <w:rFonts w:eastAsiaTheme="minorHAnsi"/>
          <w:lang w:eastAsia="en-US"/>
        </w:rPr>
        <w:t>Ouestion</w:t>
      </w:r>
      <w:proofErr w:type="spellEnd"/>
      <w:r w:rsidR="00FC1667">
        <w:rPr>
          <w:rFonts w:eastAsiaTheme="minorHAnsi"/>
          <w:lang w:eastAsia="en-US"/>
        </w:rPr>
        <w:t xml:space="preserve"> </w:t>
      </w:r>
      <w:proofErr w:type="gramStart"/>
      <w:r w:rsidR="00FC1667">
        <w:rPr>
          <w:rFonts w:eastAsiaTheme="minorHAnsi"/>
          <w:lang w:eastAsia="en-US"/>
        </w:rPr>
        <w:t>and  answer</w:t>
      </w:r>
      <w:proofErr w:type="gramEnd"/>
      <w:r>
        <w:rPr>
          <w:rFonts w:eastAsiaTheme="minorHAnsi"/>
          <w:lang w:eastAsia="en-US"/>
        </w:rPr>
        <w:t>.</w:t>
      </w:r>
    </w:p>
    <w:p w14:paraId="402F1E3E" w14:textId="46A48BF8" w:rsidR="0007128F" w:rsidRPr="00940AFB" w:rsidRDefault="00940AFB" w:rsidP="00F5799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</w:t>
      </w:r>
      <w:r>
        <w:rPr>
          <w:rFonts w:ascii="SymbolMT" w:eastAsia="SymbolMT" w:cs="SymbolMT" w:hint="eastAsia"/>
          <w:sz w:val="22"/>
          <w:szCs w:val="22"/>
          <w:lang w:eastAsia="en-US"/>
        </w:rPr>
        <w:t>3.</w:t>
      </w:r>
      <w:r>
        <w:rPr>
          <w:rFonts w:ascii="SymbolMT" w:eastAsia="SymbolMT" w:cs="SymbolMT"/>
          <w:sz w:val="22"/>
          <w:szCs w:val="22"/>
          <w:lang w:eastAsia="en-US"/>
        </w:rPr>
        <w:t xml:space="preserve"> </w:t>
      </w:r>
      <w:r w:rsidR="00FC1667">
        <w:rPr>
          <w:rFonts w:eastAsiaTheme="minorHAnsi"/>
          <w:lang w:eastAsia="en-US"/>
        </w:rPr>
        <w:t xml:space="preserve">User </w:t>
      </w:r>
      <w:r>
        <w:rPr>
          <w:rFonts w:eastAsiaTheme="minorHAnsi"/>
          <w:lang w:eastAsia="en-US"/>
        </w:rPr>
        <w:t>ha</w:t>
      </w:r>
      <w:r w:rsidR="00FC1667">
        <w:rPr>
          <w:rFonts w:eastAsiaTheme="minorHAnsi"/>
          <w:lang w:eastAsia="en-US"/>
        </w:rPr>
        <w:t xml:space="preserve">s a valid user and </w:t>
      </w:r>
      <w:proofErr w:type="gramStart"/>
      <w:r w:rsidR="00FC1667">
        <w:rPr>
          <w:rFonts w:eastAsiaTheme="minorHAnsi"/>
          <w:lang w:eastAsia="en-US"/>
        </w:rPr>
        <w:t>active  Email</w:t>
      </w:r>
      <w:proofErr w:type="gramEnd"/>
      <w:r w:rsidR="00FC1667">
        <w:rPr>
          <w:rFonts w:eastAsiaTheme="minorHAnsi"/>
          <w:lang w:eastAsia="en-US"/>
        </w:rPr>
        <w:t xml:space="preserve"> ID</w:t>
      </w:r>
      <w:r>
        <w:rPr>
          <w:rFonts w:eastAsiaTheme="minorHAnsi"/>
          <w:lang w:eastAsia="en-US"/>
        </w:rPr>
        <w:t>.</w:t>
      </w:r>
    </w:p>
    <w:p w14:paraId="5FFC8CDC" w14:textId="3013A108" w:rsidR="009F5790" w:rsidRPr="009F5790" w:rsidRDefault="0007128F" w:rsidP="00F5799F">
      <w:r w:rsidRPr="00EE618D">
        <w:t xml:space="preserve">              </w:t>
      </w:r>
    </w:p>
    <w:p w14:paraId="76B4CB6E" w14:textId="4372DA25" w:rsidR="009F5790" w:rsidRPr="009F5790" w:rsidRDefault="009F5790" w:rsidP="00F5799F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54C152E2" w:rsidR="009F5790" w:rsidRDefault="009F5790" w:rsidP="00F5799F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3DC5690E" w14:textId="02B5AEF9" w:rsidR="00513662" w:rsidRPr="001C4D77" w:rsidRDefault="00CE228C" w:rsidP="00F5799F">
      <w:pPr>
        <w:pStyle w:val="StyleHeading2Sub-headingH2ChapterNumberAppendixLetterchnh"/>
      </w:pPr>
      <w:r>
        <w:t xml:space="preserve">   </w:t>
      </w:r>
    </w:p>
    <w:p w14:paraId="6F83F654" w14:textId="124A302B" w:rsidR="00513662" w:rsidRDefault="00866B9E" w:rsidP="00F5799F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496BF8">
        <w:t>Successful login.</w:t>
      </w:r>
    </w:p>
    <w:p w14:paraId="37B2B0EB" w14:textId="77777777" w:rsidR="00B06D65" w:rsidRDefault="00B06D65" w:rsidP="00F5799F">
      <w:pPr>
        <w:pStyle w:val="Footer"/>
      </w:pPr>
    </w:p>
    <w:p w14:paraId="5E6CC605" w14:textId="1485E13F" w:rsidR="009F5790" w:rsidRDefault="00FC1667" w:rsidP="00F5799F">
      <w:pPr>
        <w:pStyle w:val="ListParagraph"/>
        <w:numPr>
          <w:ilvl w:val="0"/>
          <w:numId w:val="7"/>
        </w:numPr>
      </w:pPr>
      <w:r>
        <w:t xml:space="preserve">User visits the </w:t>
      </w:r>
      <w:proofErr w:type="spellStart"/>
      <w:r>
        <w:t>MakeMy</w:t>
      </w:r>
      <w:proofErr w:type="spellEnd"/>
      <w:r>
        <w:t xml:space="preserve"> </w:t>
      </w:r>
      <w:proofErr w:type="gramStart"/>
      <w:r>
        <w:t xml:space="preserve">Journey </w:t>
      </w:r>
      <w:r w:rsidR="00496BF8" w:rsidRPr="00496BF8">
        <w:t xml:space="preserve"> URL</w:t>
      </w:r>
      <w:proofErr w:type="gramEnd"/>
      <w:r w:rsidR="00496BF8">
        <w:t xml:space="preserve"> </w:t>
      </w:r>
      <w:hyperlink r:id="rId11" w:history="1">
        <w:r w:rsidRPr="00ED24B2">
          <w:rPr>
            <w:rStyle w:val="Hyperlink"/>
            <w:b/>
            <w:bCs/>
          </w:rPr>
          <w:t>http://www.makemyjourney.co.in</w:t>
        </w:r>
      </w:hyperlink>
      <w:r w:rsidR="00496BF8" w:rsidRPr="00496BF8">
        <w:t xml:space="preserve"> </w:t>
      </w:r>
      <w:r w:rsidR="00496BF8">
        <w:t xml:space="preserve">using any standard </w:t>
      </w:r>
      <w:r w:rsidR="00496BF8" w:rsidRPr="00496BF8">
        <w:t>browser.</w:t>
      </w:r>
    </w:p>
    <w:p w14:paraId="61F0CDEA" w14:textId="224E3D7D" w:rsidR="00496BF8" w:rsidRDefault="007A6A3C" w:rsidP="00F5799F">
      <w:pPr>
        <w:pStyle w:val="ListParagraph"/>
        <w:numPr>
          <w:ilvl w:val="0"/>
          <w:numId w:val="7"/>
        </w:numPr>
      </w:pPr>
      <w:r>
        <w:t>Us</w:t>
      </w:r>
      <w:r w:rsidR="00FC1667">
        <w:t xml:space="preserve">er enters his/her user </w:t>
      </w:r>
      <w:proofErr w:type="gramStart"/>
      <w:r w:rsidR="00FC1667">
        <w:t>name  and</w:t>
      </w:r>
      <w:proofErr w:type="gramEnd"/>
      <w:r w:rsidR="00FC1667">
        <w:t xml:space="preserve"> checks the availability</w:t>
      </w:r>
      <w:r w:rsidR="00F5118D">
        <w:t>.</w:t>
      </w:r>
    </w:p>
    <w:p w14:paraId="4D3D403B" w14:textId="2E99A6CC" w:rsidR="007A6A3C" w:rsidRDefault="007A6A3C" w:rsidP="00F5799F">
      <w:pPr>
        <w:pStyle w:val="ListParagraph"/>
        <w:numPr>
          <w:ilvl w:val="0"/>
          <w:numId w:val="7"/>
        </w:numPr>
      </w:pPr>
      <w:r>
        <w:t>User gives the valid credentials for registration.</w:t>
      </w:r>
    </w:p>
    <w:p w14:paraId="1B2639DE" w14:textId="2241E363" w:rsidR="00496BF8" w:rsidRDefault="007A6A3C" w:rsidP="00F5799F">
      <w:pPr>
        <w:pStyle w:val="ListParagraph"/>
        <w:numPr>
          <w:ilvl w:val="0"/>
          <w:numId w:val="7"/>
        </w:numPr>
      </w:pPr>
      <w:r>
        <w:lastRenderedPageBreak/>
        <w:t>User</w:t>
      </w:r>
      <w:r w:rsidR="00496BF8">
        <w:t xml:space="preserve"> clicks submit button.</w:t>
      </w:r>
    </w:p>
    <w:p w14:paraId="47EAAD98" w14:textId="0FEC7408" w:rsidR="00496BF8" w:rsidRDefault="00496BF8" w:rsidP="00F5799F">
      <w:pPr>
        <w:pStyle w:val="ListParagraph"/>
        <w:numPr>
          <w:ilvl w:val="0"/>
          <w:numId w:val="7"/>
        </w:numPr>
      </w:pPr>
      <w:r>
        <w:t xml:space="preserve">On successful </w:t>
      </w:r>
      <w:r w:rsidR="007A6A3C">
        <w:t xml:space="preserve">login, </w:t>
      </w:r>
      <w:r>
        <w:t>home page is displayed.</w:t>
      </w:r>
    </w:p>
    <w:p w14:paraId="4514305F" w14:textId="77777777" w:rsidR="00F5118D" w:rsidRDefault="00F5118D" w:rsidP="00F5799F"/>
    <w:p w14:paraId="60AF1995" w14:textId="5A0FF6EC" w:rsidR="00F5118D" w:rsidRDefault="00F5118D" w:rsidP="00F5799F">
      <w:r w:rsidRPr="009F5790">
        <w:rPr>
          <w:b/>
        </w:rPr>
        <w:t xml:space="preserve">Name: </w:t>
      </w:r>
      <w:r w:rsidR="007A6A3C">
        <w:t xml:space="preserve">Registration for </w:t>
      </w:r>
      <w:proofErr w:type="spellStart"/>
      <w:r w:rsidR="007A6A3C">
        <w:t>MakeMy</w:t>
      </w:r>
      <w:proofErr w:type="spellEnd"/>
      <w:r w:rsidR="007A6A3C">
        <w:t xml:space="preserve"> Journey</w:t>
      </w:r>
    </w:p>
    <w:p w14:paraId="49D3B693" w14:textId="77777777" w:rsidR="007A6A3C" w:rsidRDefault="007A6A3C" w:rsidP="00F5799F"/>
    <w:p w14:paraId="08FB0EB6" w14:textId="5369C6CA" w:rsidR="00F5118D" w:rsidRDefault="007A6A3C" w:rsidP="00F5799F">
      <w:pPr>
        <w:pStyle w:val="ListParagraph"/>
        <w:numPr>
          <w:ilvl w:val="0"/>
          <w:numId w:val="13"/>
        </w:numPr>
      </w:pPr>
      <w:r>
        <w:t xml:space="preserve">User visits </w:t>
      </w:r>
      <w:r w:rsidR="00F5118D" w:rsidRPr="00F5118D">
        <w:t>link</w:t>
      </w:r>
      <w:r w:rsidR="00F5118D">
        <w:t xml:space="preserve"> </w:t>
      </w:r>
      <w:r w:rsidR="00F5118D" w:rsidRPr="00F5118D">
        <w:t>available on the Admin Home Page</w:t>
      </w:r>
      <w:r w:rsidR="00F5118D">
        <w:t>.</w:t>
      </w:r>
    </w:p>
    <w:p w14:paraId="42708FD8" w14:textId="3A59FBFC" w:rsidR="00F5118D" w:rsidRDefault="007A6A3C" w:rsidP="00F5799F">
      <w:pPr>
        <w:pStyle w:val="ListParagraph"/>
        <w:numPr>
          <w:ilvl w:val="0"/>
          <w:numId w:val="13"/>
        </w:numPr>
      </w:pPr>
      <w:r>
        <w:t>User</w:t>
      </w:r>
      <w:r w:rsidR="00F5118D">
        <w:t xml:space="preserve"> </w:t>
      </w:r>
      <w:r>
        <w:t>sign up using this link</w:t>
      </w:r>
      <w:r w:rsidR="00F5118D">
        <w:t>.</w:t>
      </w:r>
    </w:p>
    <w:p w14:paraId="2827CC16" w14:textId="6D9553DA" w:rsidR="00F5118D" w:rsidRDefault="007A6A3C" w:rsidP="00F5799F">
      <w:pPr>
        <w:pStyle w:val="ListParagraph"/>
        <w:numPr>
          <w:ilvl w:val="0"/>
          <w:numId w:val="13"/>
        </w:numPr>
      </w:pPr>
      <w:r>
        <w:t>User enters his/her user name  and checks the availability</w:t>
      </w:r>
    </w:p>
    <w:p w14:paraId="6E80C6CC" w14:textId="413DDE32" w:rsidR="00F5118D" w:rsidRDefault="007A6A3C" w:rsidP="00F5799F">
      <w:pPr>
        <w:pStyle w:val="ListParagraph"/>
        <w:numPr>
          <w:ilvl w:val="0"/>
          <w:numId w:val="13"/>
        </w:numPr>
      </w:pPr>
      <w:r>
        <w:t>User enters security question and answer</w:t>
      </w:r>
      <w:r w:rsidR="00F5118D">
        <w:t>.</w:t>
      </w:r>
    </w:p>
    <w:p w14:paraId="64904F9B" w14:textId="7D8200D9" w:rsidR="00F5118D" w:rsidRDefault="007A6A3C" w:rsidP="00F5799F">
      <w:pPr>
        <w:pStyle w:val="ListParagraph"/>
        <w:numPr>
          <w:ilvl w:val="0"/>
          <w:numId w:val="13"/>
        </w:numPr>
      </w:pPr>
      <w:r>
        <w:t>User enters first name</w:t>
      </w:r>
    </w:p>
    <w:p w14:paraId="05DCD8C2" w14:textId="0D31045A" w:rsidR="00F5118D" w:rsidRDefault="007A6A3C" w:rsidP="00F5799F">
      <w:pPr>
        <w:pStyle w:val="ListParagraph"/>
        <w:numPr>
          <w:ilvl w:val="0"/>
          <w:numId w:val="13"/>
        </w:numPr>
      </w:pPr>
      <w:r>
        <w:t>User enters last name</w:t>
      </w:r>
      <w:r w:rsidR="00F5118D">
        <w:t>.</w:t>
      </w:r>
    </w:p>
    <w:p w14:paraId="7C8A7383" w14:textId="4406F492" w:rsidR="00F5118D" w:rsidRDefault="007A6A3C" w:rsidP="00F5799F">
      <w:pPr>
        <w:pStyle w:val="ListParagraph"/>
        <w:numPr>
          <w:ilvl w:val="0"/>
          <w:numId w:val="13"/>
        </w:numPr>
      </w:pPr>
      <w:r>
        <w:t>User selects gender as male/female</w:t>
      </w:r>
      <w:r w:rsidR="00F5118D">
        <w:t>.</w:t>
      </w:r>
    </w:p>
    <w:p w14:paraId="1BCEB6C1" w14:textId="09192DFA" w:rsidR="00F5118D" w:rsidRDefault="004217D1" w:rsidP="00F5799F">
      <w:pPr>
        <w:pStyle w:val="ListParagraph"/>
        <w:numPr>
          <w:ilvl w:val="0"/>
          <w:numId w:val="13"/>
        </w:numPr>
      </w:pPr>
      <w:r>
        <w:t>User enters date of birth</w:t>
      </w:r>
      <w:r w:rsidR="00F5118D">
        <w:t>.</w:t>
      </w:r>
    </w:p>
    <w:p w14:paraId="59218E2B" w14:textId="77777777" w:rsidR="004217D1" w:rsidRDefault="004217D1" w:rsidP="00F5799F">
      <w:pPr>
        <w:pStyle w:val="ListParagraph"/>
        <w:numPr>
          <w:ilvl w:val="0"/>
          <w:numId w:val="13"/>
        </w:numPr>
      </w:pPr>
      <w:r>
        <w:t>User enters mobile number</w:t>
      </w:r>
    </w:p>
    <w:p w14:paraId="62170092" w14:textId="5911BC38" w:rsidR="00F5118D" w:rsidRDefault="004217D1" w:rsidP="00F5799F">
      <w:pPr>
        <w:pStyle w:val="ListParagraph"/>
        <w:numPr>
          <w:ilvl w:val="0"/>
          <w:numId w:val="13"/>
        </w:numPr>
      </w:pPr>
      <w:r>
        <w:t>User clicks on submit button</w:t>
      </w:r>
      <w:r w:rsidR="00F5118D">
        <w:t>.</w:t>
      </w:r>
    </w:p>
    <w:p w14:paraId="076E2068" w14:textId="6B8F0BC3" w:rsidR="001E4CBF" w:rsidRDefault="001E4CBF" w:rsidP="00F5799F">
      <w:pPr>
        <w:pStyle w:val="ListParagraph"/>
        <w:numPr>
          <w:ilvl w:val="0"/>
          <w:numId w:val="13"/>
        </w:numPr>
      </w:pPr>
      <w:r>
        <w:t xml:space="preserve">System displays the </w:t>
      </w:r>
      <w:proofErr w:type="gramStart"/>
      <w:r w:rsidR="004217D1">
        <w:t>message ”</w:t>
      </w:r>
      <w:proofErr w:type="gramEnd"/>
      <w:r w:rsidR="004217D1">
        <w:t>Thank You” message</w:t>
      </w:r>
      <w:r w:rsidR="00AF0E80">
        <w:t xml:space="preserve"> for</w:t>
      </w:r>
      <w:r w:rsidR="004217D1">
        <w:t xml:space="preserve"> confirming the registration.</w:t>
      </w:r>
    </w:p>
    <w:p w14:paraId="0E9F117A" w14:textId="77777777" w:rsidR="001E4CBF" w:rsidRPr="009F5790" w:rsidRDefault="001E4CBF" w:rsidP="00F5799F">
      <w:pPr>
        <w:pStyle w:val="ListParagraph"/>
      </w:pPr>
    </w:p>
    <w:p w14:paraId="05A9DD10" w14:textId="33483596" w:rsidR="002A46FA" w:rsidRDefault="00B6375A" w:rsidP="00F5799F">
      <w:r>
        <w:t xml:space="preserve"> </w:t>
      </w:r>
    </w:p>
    <w:p w14:paraId="24DFAE59" w14:textId="7766FD15" w:rsidR="001E4CBF" w:rsidRDefault="009F5790" w:rsidP="00F5799F">
      <w:pPr>
        <w:pStyle w:val="StyleHeading2Sub-headingH2ChapterNumberAppendixLetterchnh"/>
        <w:numPr>
          <w:ilvl w:val="1"/>
          <w:numId w:val="6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  <w:r w:rsidRPr="009F5790">
        <w:t>Alternative Flow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1E4CBF">
        <w:t>s</w:t>
      </w:r>
    </w:p>
    <w:p w14:paraId="54D5468F" w14:textId="634F3689" w:rsidR="009F5790" w:rsidRDefault="001E4CBF" w:rsidP="00F5799F">
      <w:pPr>
        <w:pStyle w:val="StyleHeading2Sub-headingH2ChapterNumberAppendixLetterchnh"/>
      </w:pPr>
      <w:r>
        <w:t>Alternate Flo</w:t>
      </w:r>
      <w:r w:rsidR="004217D1">
        <w:t xml:space="preserve">w 1: Successful registration to </w:t>
      </w:r>
      <w:proofErr w:type="spellStart"/>
      <w:r w:rsidR="004217D1">
        <w:t>MakeMy</w:t>
      </w:r>
      <w:proofErr w:type="spellEnd"/>
      <w:r w:rsidR="004217D1">
        <w:t xml:space="preserve"> Journey</w:t>
      </w:r>
    </w:p>
    <w:p w14:paraId="4DA7A6C1" w14:textId="77777777" w:rsidR="001E4CBF" w:rsidRDefault="001E4CBF" w:rsidP="00F5799F">
      <w:pPr>
        <w:pStyle w:val="StyleHeading2Sub-headingH2ChapterNumberAppendixLetterchnh"/>
      </w:pPr>
    </w:p>
    <w:p w14:paraId="52548FE2" w14:textId="29D8FCCE" w:rsidR="00251520" w:rsidRDefault="001E4CBF" w:rsidP="00F5799F">
      <w:bookmarkStart w:id="34" w:name="_Toc141844800"/>
      <w:bookmarkStart w:id="35" w:name="_Toc143500967"/>
      <w:bookmarkStart w:id="36" w:name="_Toc144299918"/>
      <w:bookmarkStart w:id="37" w:name="_Toc145125005"/>
      <w:r w:rsidRPr="004217D1">
        <w:t xml:space="preserve">    </w:t>
      </w:r>
      <w:r w:rsidR="004217D1" w:rsidRPr="004217D1">
        <w:rPr>
          <w:b/>
        </w:rPr>
        <w:t>Name</w:t>
      </w:r>
      <w:r w:rsidR="004217D1">
        <w:rPr>
          <w:b/>
        </w:rPr>
        <w:t>:</w:t>
      </w:r>
      <w:r w:rsidR="004217D1" w:rsidRPr="004217D1">
        <w:t xml:space="preserve"> Registration for </w:t>
      </w:r>
      <w:proofErr w:type="spellStart"/>
      <w:r w:rsidR="004217D1" w:rsidRPr="004217D1">
        <w:t>MakeMy</w:t>
      </w:r>
      <w:proofErr w:type="spellEnd"/>
      <w:r w:rsidR="004217D1" w:rsidRPr="004217D1">
        <w:t xml:space="preserve"> Journey</w:t>
      </w:r>
    </w:p>
    <w:p w14:paraId="333D0944" w14:textId="77777777" w:rsidR="00AF0E80" w:rsidRPr="004217D1" w:rsidRDefault="00AF0E80" w:rsidP="00F5799F"/>
    <w:p w14:paraId="19E72B4B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547492A5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sign up using this link.</w:t>
      </w:r>
    </w:p>
    <w:p w14:paraId="172A98D7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his/her user name  and checks the availability</w:t>
      </w:r>
    </w:p>
    <w:p w14:paraId="58361BDD" w14:textId="777655C8" w:rsidR="004217D1" w:rsidRDefault="004217D1" w:rsidP="00F5799F">
      <w:pPr>
        <w:pStyle w:val="ListParagraph"/>
        <w:numPr>
          <w:ilvl w:val="0"/>
          <w:numId w:val="14"/>
        </w:numPr>
      </w:pPr>
      <w:r>
        <w:t>User changes security question and answer.</w:t>
      </w:r>
    </w:p>
    <w:p w14:paraId="2ED7CA1F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first name</w:t>
      </w:r>
    </w:p>
    <w:p w14:paraId="2771E320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last name.</w:t>
      </w:r>
    </w:p>
    <w:p w14:paraId="572310A0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selects gender as male/female.</w:t>
      </w:r>
    </w:p>
    <w:p w14:paraId="7741A755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date of birth.</w:t>
      </w:r>
    </w:p>
    <w:p w14:paraId="791541F6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lastRenderedPageBreak/>
        <w:t>User enters mobile number</w:t>
      </w:r>
    </w:p>
    <w:p w14:paraId="3315A6B2" w14:textId="64EE70C7" w:rsidR="004217D1" w:rsidRDefault="004217D1" w:rsidP="00F5799F">
      <w:pPr>
        <w:pStyle w:val="ListParagraph"/>
        <w:numPr>
          <w:ilvl w:val="0"/>
          <w:numId w:val="14"/>
        </w:numPr>
      </w:pPr>
      <w:r>
        <w:t>User clicks on submit button.</w:t>
      </w:r>
    </w:p>
    <w:p w14:paraId="7FEDFF76" w14:textId="77777777" w:rsidR="00AF0E80" w:rsidRDefault="00AF0E80" w:rsidP="00F5799F">
      <w:pPr>
        <w:pStyle w:val="ListParagraph"/>
        <w:numPr>
          <w:ilvl w:val="0"/>
          <w:numId w:val="14"/>
        </w:numPr>
      </w:pPr>
      <w:r>
        <w:t xml:space="preserve">System displays the </w:t>
      </w:r>
      <w:proofErr w:type="gramStart"/>
      <w:r>
        <w:t>message ”</w:t>
      </w:r>
      <w:proofErr w:type="gramEnd"/>
      <w:r>
        <w:t>Thank You” message for confirming the registration.</w:t>
      </w:r>
    </w:p>
    <w:p w14:paraId="3449E717" w14:textId="176D7117" w:rsidR="001E4CBF" w:rsidRDefault="00AF0E80" w:rsidP="00F5799F">
      <w:r>
        <w:tab/>
      </w:r>
      <w:r>
        <w:tab/>
      </w:r>
    </w:p>
    <w:p w14:paraId="2AFB5F8F" w14:textId="77777777" w:rsidR="00B67E7B" w:rsidRDefault="00B67E7B" w:rsidP="00F5799F">
      <w:pPr>
        <w:pStyle w:val="Caption"/>
      </w:pPr>
    </w:p>
    <w:p w14:paraId="2330C3A3" w14:textId="19450BBC" w:rsidR="001E4CBF" w:rsidRDefault="001E4CBF" w:rsidP="00F5799F">
      <w:pPr>
        <w:pStyle w:val="StyleHeading2Sub-headingH2ChapterNumberAppendixLetterchnh"/>
      </w:pPr>
      <w:r>
        <w:t>Alternate Flow 2: Successful Exam Addition</w:t>
      </w:r>
    </w:p>
    <w:p w14:paraId="4A664CE2" w14:textId="77777777" w:rsidR="001E4CBF" w:rsidRDefault="001E4CBF" w:rsidP="00F5799F"/>
    <w:p w14:paraId="7B526670" w14:textId="77777777" w:rsidR="001E4CBF" w:rsidRDefault="001E4CBF" w:rsidP="00F5799F"/>
    <w:p w14:paraId="75C9F4EB" w14:textId="77777777" w:rsidR="00AF0E80" w:rsidRDefault="00AF0E80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</w:t>
      </w:r>
      <w:proofErr w:type="spellStart"/>
      <w:r w:rsidRPr="004217D1">
        <w:t>MakeMy</w:t>
      </w:r>
      <w:proofErr w:type="spellEnd"/>
      <w:r w:rsidRPr="004217D1">
        <w:t xml:space="preserve"> Journey</w:t>
      </w:r>
    </w:p>
    <w:p w14:paraId="07293BBC" w14:textId="77777777" w:rsidR="001E4CBF" w:rsidRDefault="001E4CBF" w:rsidP="00F5799F"/>
    <w:p w14:paraId="3AC0D86D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133BAC4F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sign up using this link.</w:t>
      </w:r>
    </w:p>
    <w:p w14:paraId="734E1CF3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his/her user name  and checks the availability</w:t>
      </w:r>
    </w:p>
    <w:p w14:paraId="16B996B5" w14:textId="64B33B04" w:rsidR="00AF0E80" w:rsidRDefault="00AF0E80" w:rsidP="00F5799F">
      <w:pPr>
        <w:pStyle w:val="ListParagraph"/>
        <w:numPr>
          <w:ilvl w:val="0"/>
          <w:numId w:val="15"/>
        </w:numPr>
      </w:pPr>
      <w:r>
        <w:t>User enters security question and answer.</w:t>
      </w:r>
    </w:p>
    <w:p w14:paraId="68D75E1D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first name</w:t>
      </w:r>
    </w:p>
    <w:p w14:paraId="29427FDD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last name.</w:t>
      </w:r>
    </w:p>
    <w:p w14:paraId="77300864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selects gender as male/female.</w:t>
      </w:r>
    </w:p>
    <w:p w14:paraId="08BECCA2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date of birth.</w:t>
      </w:r>
    </w:p>
    <w:p w14:paraId="1ABD1056" w14:textId="1C742BB7" w:rsidR="00AF0E80" w:rsidRDefault="00AF0E80" w:rsidP="00F5799F">
      <w:pPr>
        <w:pStyle w:val="ListParagraph"/>
        <w:numPr>
          <w:ilvl w:val="0"/>
          <w:numId w:val="15"/>
        </w:numPr>
      </w:pPr>
      <w:r>
        <w:t>User changes mobile number.</w:t>
      </w:r>
    </w:p>
    <w:p w14:paraId="46156436" w14:textId="7487B703" w:rsidR="001E4CBF" w:rsidRDefault="00AF0E80" w:rsidP="00F5799F">
      <w:pPr>
        <w:pStyle w:val="ListParagraph"/>
        <w:numPr>
          <w:ilvl w:val="0"/>
          <w:numId w:val="15"/>
        </w:numPr>
      </w:pPr>
      <w:r>
        <w:t>User clicks on submit button.</w:t>
      </w:r>
    </w:p>
    <w:p w14:paraId="1E18A76F" w14:textId="77777777" w:rsidR="0084283D" w:rsidRDefault="0084283D" w:rsidP="00F5799F">
      <w:pPr>
        <w:pStyle w:val="ListParagraph"/>
        <w:numPr>
          <w:ilvl w:val="0"/>
          <w:numId w:val="15"/>
        </w:numPr>
      </w:pPr>
      <w:r>
        <w:t xml:space="preserve">System displays the </w:t>
      </w:r>
      <w:proofErr w:type="gramStart"/>
      <w:r>
        <w:t>message ”</w:t>
      </w:r>
      <w:proofErr w:type="gramEnd"/>
      <w:r>
        <w:t>Thank You” message for confirming the registration.</w:t>
      </w:r>
    </w:p>
    <w:p w14:paraId="51A0493A" w14:textId="77777777" w:rsidR="001E4CBF" w:rsidRPr="001E4CBF" w:rsidRDefault="001E4CBF" w:rsidP="00F5799F"/>
    <w:p w14:paraId="11ED2495" w14:textId="4B325CB6" w:rsidR="00AF20B3" w:rsidRDefault="00BF4C33" w:rsidP="00F5799F">
      <w:pPr>
        <w:pStyle w:val="StyleHeading2Sub-headingH2ChapterNumberAppendixLetterchnh"/>
      </w:pPr>
      <w:r>
        <w:t>Exceptional Flow</w:t>
      </w:r>
      <w:r w:rsidR="00AF20B3" w:rsidRPr="009F5790">
        <w:t xml:space="preserve"> </w:t>
      </w:r>
    </w:p>
    <w:p w14:paraId="514919F5" w14:textId="2F754430" w:rsidR="000314E1" w:rsidRDefault="000314E1" w:rsidP="00F5799F">
      <w:pPr>
        <w:pStyle w:val="StyleHeading2Sub-headingH2ChapterNumberAppendixLetterchnh"/>
      </w:pPr>
      <w:r>
        <w:t>Exceptional Fl</w:t>
      </w:r>
      <w:r w:rsidR="0084283D">
        <w:t xml:space="preserve">ow 1: Unsuccessful Registration of </w:t>
      </w:r>
      <w:proofErr w:type="spellStart"/>
      <w:r w:rsidR="0084283D">
        <w:t>MakeMy</w:t>
      </w:r>
      <w:proofErr w:type="spellEnd"/>
      <w:r w:rsidR="0084283D">
        <w:t xml:space="preserve"> Journey</w:t>
      </w:r>
    </w:p>
    <w:p w14:paraId="6B1C7810" w14:textId="77777777" w:rsidR="000314E1" w:rsidRDefault="000314E1" w:rsidP="00F5799F">
      <w:pPr>
        <w:rPr>
          <w:lang w:val="en-GB" w:eastAsia="en-US"/>
        </w:rPr>
      </w:pPr>
    </w:p>
    <w:p w14:paraId="36EA4AD9" w14:textId="77777777" w:rsidR="0084283D" w:rsidRDefault="0084283D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</w:t>
      </w:r>
      <w:proofErr w:type="spellStart"/>
      <w:r w:rsidRPr="004217D1">
        <w:t>MakeMy</w:t>
      </w:r>
      <w:proofErr w:type="spellEnd"/>
      <w:r w:rsidRPr="004217D1">
        <w:t xml:space="preserve"> Journey</w:t>
      </w:r>
    </w:p>
    <w:p w14:paraId="20056CEB" w14:textId="77777777" w:rsidR="00204F16" w:rsidRDefault="00204F16" w:rsidP="00F5799F"/>
    <w:p w14:paraId="12AF5D6D" w14:textId="77777777" w:rsidR="0084283D" w:rsidRDefault="0084283D" w:rsidP="00F5799F"/>
    <w:p w14:paraId="6C9FE374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4CE5D692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sign up using this link.</w:t>
      </w:r>
    </w:p>
    <w:p w14:paraId="7687522E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his/her user name.</w:t>
      </w:r>
    </w:p>
    <w:p w14:paraId="58429CC1" w14:textId="4068B7AE" w:rsidR="0084283D" w:rsidRDefault="0084283D" w:rsidP="00F5799F">
      <w:pPr>
        <w:pStyle w:val="ListParagraph"/>
        <w:numPr>
          <w:ilvl w:val="0"/>
          <w:numId w:val="17"/>
        </w:numPr>
      </w:pPr>
      <w:r>
        <w:lastRenderedPageBreak/>
        <w:t>User enters security question and answer.</w:t>
      </w:r>
    </w:p>
    <w:p w14:paraId="0E84769A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first name</w:t>
      </w:r>
    </w:p>
    <w:p w14:paraId="0AC6A74C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last name.</w:t>
      </w:r>
    </w:p>
    <w:p w14:paraId="020CCEAD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selects gender as male/female.</w:t>
      </w:r>
    </w:p>
    <w:p w14:paraId="406181F0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date of birth.</w:t>
      </w:r>
    </w:p>
    <w:p w14:paraId="77C2ABC7" w14:textId="0C5B698D" w:rsidR="0084283D" w:rsidRDefault="0084283D" w:rsidP="00F5799F">
      <w:pPr>
        <w:pStyle w:val="ListParagraph"/>
        <w:numPr>
          <w:ilvl w:val="0"/>
          <w:numId w:val="17"/>
        </w:numPr>
      </w:pPr>
      <w:r>
        <w:t>User enters invalid mobile number.</w:t>
      </w:r>
    </w:p>
    <w:p w14:paraId="0244EF1A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clicks on submit button.</w:t>
      </w:r>
    </w:p>
    <w:p w14:paraId="289C9A38" w14:textId="1DEDAFE9" w:rsidR="007C6A67" w:rsidRDefault="0084283D" w:rsidP="00F5799F">
      <w:pPr>
        <w:pStyle w:val="ListParagraph"/>
        <w:numPr>
          <w:ilvl w:val="0"/>
          <w:numId w:val="17"/>
        </w:numPr>
      </w:pPr>
      <w:r>
        <w:t xml:space="preserve">System displays the </w:t>
      </w:r>
      <w:proofErr w:type="gramStart"/>
      <w:r>
        <w:t>message ”</w:t>
      </w:r>
      <w:proofErr w:type="gramEnd"/>
      <w:r>
        <w:t>Invalid Mobile number</w:t>
      </w:r>
      <w:r w:rsidR="007C6A67">
        <w:t>”.</w:t>
      </w:r>
    </w:p>
    <w:p w14:paraId="7E9FFB70" w14:textId="6AF65F73" w:rsidR="00240BA6" w:rsidRDefault="00240BA6" w:rsidP="00F5799F">
      <w:pPr>
        <w:pStyle w:val="StyleHeading2Sub-headingH2ChapterNumberAppendixLetterchnh"/>
      </w:pPr>
      <w:r>
        <w:t>Excep</w:t>
      </w:r>
      <w:r w:rsidR="008143B1">
        <w:t xml:space="preserve">tional Flow 2: Unsuccessful Registration </w:t>
      </w:r>
      <w:r w:rsidR="00C409EE">
        <w:t>due to invalid date</w:t>
      </w:r>
    </w:p>
    <w:p w14:paraId="5A7DECF3" w14:textId="77777777" w:rsidR="00240BA6" w:rsidRDefault="00240BA6" w:rsidP="00F5799F">
      <w:pPr>
        <w:rPr>
          <w:lang w:val="en-GB" w:eastAsia="en-US"/>
        </w:rPr>
      </w:pPr>
    </w:p>
    <w:p w14:paraId="1FE89E72" w14:textId="77777777" w:rsidR="0084283D" w:rsidRDefault="0084283D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</w:t>
      </w:r>
      <w:proofErr w:type="spellStart"/>
      <w:r w:rsidRPr="004217D1">
        <w:t>MakeMy</w:t>
      </w:r>
      <w:proofErr w:type="spellEnd"/>
      <w:r w:rsidRPr="004217D1">
        <w:t xml:space="preserve"> Journey</w:t>
      </w:r>
    </w:p>
    <w:p w14:paraId="06A51DE5" w14:textId="77777777" w:rsidR="0084283D" w:rsidRDefault="0084283D" w:rsidP="00F5799F"/>
    <w:p w14:paraId="0778825B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352D9E52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sign up using this link.</w:t>
      </w:r>
    </w:p>
    <w:p w14:paraId="321F91A6" w14:textId="1C380F2C" w:rsidR="0084283D" w:rsidRDefault="0084283D" w:rsidP="00F5799F">
      <w:pPr>
        <w:pStyle w:val="ListParagraph"/>
        <w:numPr>
          <w:ilvl w:val="0"/>
          <w:numId w:val="21"/>
        </w:numPr>
      </w:pPr>
      <w:r>
        <w:t>User enters his/her user name as existing for registration.</w:t>
      </w:r>
    </w:p>
    <w:p w14:paraId="00234954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security question and answer.</w:t>
      </w:r>
    </w:p>
    <w:p w14:paraId="64C0BB95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first name</w:t>
      </w:r>
    </w:p>
    <w:p w14:paraId="50E93971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last name.</w:t>
      </w:r>
    </w:p>
    <w:p w14:paraId="1E4D8503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selects gender as male/female.</w:t>
      </w:r>
    </w:p>
    <w:p w14:paraId="1EF47937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date of birth.</w:t>
      </w:r>
    </w:p>
    <w:p w14:paraId="23DB0481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mobile number.</w:t>
      </w:r>
    </w:p>
    <w:p w14:paraId="132966CC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clicks on submit button.</w:t>
      </w:r>
    </w:p>
    <w:p w14:paraId="29505E1F" w14:textId="719C3155" w:rsidR="00C409EE" w:rsidRDefault="0084283D" w:rsidP="00F5799F">
      <w:pPr>
        <w:pStyle w:val="ListParagraph"/>
        <w:numPr>
          <w:ilvl w:val="0"/>
          <w:numId w:val="21"/>
        </w:numPr>
      </w:pPr>
      <w:r>
        <w:t xml:space="preserve">System displays the </w:t>
      </w:r>
      <w:proofErr w:type="gramStart"/>
      <w:r>
        <w:t>message ”</w:t>
      </w:r>
      <w:proofErr w:type="gramEnd"/>
      <w:r>
        <w:t>User name is not unique</w:t>
      </w:r>
      <w:r w:rsidR="002C24E3">
        <w:t>”.</w:t>
      </w:r>
    </w:p>
    <w:p w14:paraId="0E18FD6F" w14:textId="6ACA0A1C" w:rsidR="00C409EE" w:rsidRDefault="00C409EE" w:rsidP="00F5799F">
      <w:pPr>
        <w:pStyle w:val="StyleHeading2Sub-headingH2ChapterNumberAppendixLetterchnh"/>
      </w:pPr>
      <w:bookmarkStart w:id="38" w:name="_Toc458764038"/>
      <w:r>
        <w:t>Exception Flow 3: Web Server Down</w:t>
      </w:r>
      <w:bookmarkEnd w:id="38"/>
    </w:p>
    <w:p w14:paraId="7A16AE22" w14:textId="77777777" w:rsidR="00C409EE" w:rsidRDefault="00C409EE" w:rsidP="00F5799F"/>
    <w:p w14:paraId="23F8F33D" w14:textId="77777777" w:rsidR="002C24E3" w:rsidRDefault="002C24E3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</w:t>
      </w:r>
      <w:proofErr w:type="spellStart"/>
      <w:r w:rsidRPr="004217D1">
        <w:t>MakeMy</w:t>
      </w:r>
      <w:proofErr w:type="spellEnd"/>
      <w:r w:rsidRPr="004217D1">
        <w:t xml:space="preserve"> Journey</w:t>
      </w:r>
    </w:p>
    <w:p w14:paraId="501FC3E6" w14:textId="0754DF75" w:rsidR="002C24E3" w:rsidRDefault="002C24E3" w:rsidP="00F5799F"/>
    <w:p w14:paraId="6DAB3B6C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5D139B83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sign up using this link.</w:t>
      </w:r>
    </w:p>
    <w:p w14:paraId="5441E567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his/her user name  and checks the availability</w:t>
      </w:r>
    </w:p>
    <w:p w14:paraId="7F0A8112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security question and answer.</w:t>
      </w:r>
    </w:p>
    <w:p w14:paraId="51069BE1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first name</w:t>
      </w:r>
    </w:p>
    <w:p w14:paraId="0596E8D3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lastRenderedPageBreak/>
        <w:t>User enters last name.</w:t>
      </w:r>
    </w:p>
    <w:p w14:paraId="096E9137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selects gender as male/female.</w:t>
      </w:r>
    </w:p>
    <w:p w14:paraId="71C5A50C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date of birth.</w:t>
      </w:r>
    </w:p>
    <w:p w14:paraId="4659B4CC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mobile number</w:t>
      </w:r>
    </w:p>
    <w:p w14:paraId="63BD8242" w14:textId="4EDA119A" w:rsidR="002C24E3" w:rsidRPr="009F5790" w:rsidRDefault="002C24E3" w:rsidP="00F5799F">
      <w:pPr>
        <w:pStyle w:val="ListParagraph"/>
        <w:numPr>
          <w:ilvl w:val="0"/>
          <w:numId w:val="22"/>
        </w:numPr>
      </w:pPr>
      <w:r>
        <w:t>User clicks on submit button.</w:t>
      </w:r>
    </w:p>
    <w:p w14:paraId="17FC3FB5" w14:textId="3530D2C1" w:rsidR="00C409EE" w:rsidRDefault="00C409EE" w:rsidP="00F5799F">
      <w:pPr>
        <w:pStyle w:val="ListParagraph"/>
        <w:numPr>
          <w:ilvl w:val="0"/>
          <w:numId w:val="22"/>
        </w:numPr>
      </w:pPr>
      <w:r>
        <w:t>The system displays an error message regarding web server unavailability problem.</w:t>
      </w:r>
    </w:p>
    <w:p w14:paraId="397DE70F" w14:textId="77777777" w:rsidR="00C409EE" w:rsidRDefault="00C409EE" w:rsidP="00F5799F"/>
    <w:p w14:paraId="69AFA24C" w14:textId="77777777" w:rsidR="00C409EE" w:rsidRDefault="00C409EE" w:rsidP="00F5799F">
      <w:pPr>
        <w:pStyle w:val="StyleHeading2Sub-headingH2ChapterNumberAppendixLetterchnh"/>
      </w:pPr>
      <w:bookmarkStart w:id="39" w:name="_Toc458764039"/>
      <w:r>
        <w:t>Exception Flow 4: Database Connectivity Error</w:t>
      </w:r>
      <w:bookmarkEnd w:id="39"/>
    </w:p>
    <w:p w14:paraId="0D895C89" w14:textId="77777777" w:rsidR="00C409EE" w:rsidRDefault="00C409EE" w:rsidP="00F5799F"/>
    <w:p w14:paraId="2614F205" w14:textId="77777777" w:rsidR="002C24E3" w:rsidRDefault="002C24E3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</w:t>
      </w:r>
      <w:proofErr w:type="spellStart"/>
      <w:r w:rsidRPr="004217D1">
        <w:t>MakeMy</w:t>
      </w:r>
      <w:proofErr w:type="spellEnd"/>
      <w:r w:rsidRPr="004217D1">
        <w:t xml:space="preserve"> Journey</w:t>
      </w:r>
    </w:p>
    <w:p w14:paraId="0A9C039B" w14:textId="77777777" w:rsidR="00C409EE" w:rsidRDefault="00C409EE" w:rsidP="00F5799F"/>
    <w:p w14:paraId="50A5022F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6551989E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sign up using this link.</w:t>
      </w:r>
    </w:p>
    <w:p w14:paraId="0658D38C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his/her user name  and checks the availability</w:t>
      </w:r>
    </w:p>
    <w:p w14:paraId="18B855CA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security question and answer.</w:t>
      </w:r>
    </w:p>
    <w:p w14:paraId="72BFD523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first name</w:t>
      </w:r>
    </w:p>
    <w:p w14:paraId="446086BE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last name.</w:t>
      </w:r>
    </w:p>
    <w:p w14:paraId="461DF792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selects gender as male/female.</w:t>
      </w:r>
    </w:p>
    <w:p w14:paraId="06AF7FFF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date of birth.</w:t>
      </w:r>
    </w:p>
    <w:p w14:paraId="5A8D47E1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mobile number.</w:t>
      </w:r>
    </w:p>
    <w:p w14:paraId="7E12BC05" w14:textId="77777777" w:rsidR="002C24E3" w:rsidRPr="009F5790" w:rsidRDefault="002C24E3" w:rsidP="00F5799F">
      <w:pPr>
        <w:pStyle w:val="ListParagraph"/>
        <w:numPr>
          <w:ilvl w:val="0"/>
          <w:numId w:val="19"/>
        </w:numPr>
      </w:pPr>
      <w:r>
        <w:t>User clicks on submit button.</w:t>
      </w:r>
    </w:p>
    <w:p w14:paraId="2CF96F14" w14:textId="790B7633" w:rsidR="00C409EE" w:rsidRDefault="00C409EE" w:rsidP="00F5799F">
      <w:pPr>
        <w:pStyle w:val="ListParagraph"/>
        <w:numPr>
          <w:ilvl w:val="0"/>
          <w:numId w:val="19"/>
        </w:numPr>
      </w:pPr>
      <w:r>
        <w:t>The system displays an error message regarding database connectivity problem.</w:t>
      </w:r>
    </w:p>
    <w:p w14:paraId="6EACF3C6" w14:textId="77777777" w:rsidR="00C409EE" w:rsidRDefault="00C409EE" w:rsidP="00F5799F"/>
    <w:p w14:paraId="144022A2" w14:textId="77777777" w:rsidR="00C409EE" w:rsidRDefault="00C409EE" w:rsidP="00F5799F">
      <w:pPr>
        <w:pStyle w:val="StyleHeading2Sub-headingH2ChapterNumberAppendixLetterchnh"/>
      </w:pPr>
      <w:bookmarkStart w:id="40" w:name="_Toc458764040"/>
      <w:r>
        <w:t>Exception Flow 5: Network Connectivity Error</w:t>
      </w:r>
      <w:bookmarkEnd w:id="40"/>
    </w:p>
    <w:p w14:paraId="0BA356A8" w14:textId="77777777" w:rsidR="00C409EE" w:rsidRDefault="00C409EE" w:rsidP="00F5799F"/>
    <w:p w14:paraId="0C956696" w14:textId="77777777" w:rsidR="002C24E3" w:rsidRDefault="002C24E3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</w:t>
      </w:r>
      <w:proofErr w:type="spellStart"/>
      <w:r w:rsidRPr="004217D1">
        <w:t>MakeMy</w:t>
      </w:r>
      <w:proofErr w:type="spellEnd"/>
      <w:r w:rsidRPr="004217D1">
        <w:t xml:space="preserve"> Journey</w:t>
      </w:r>
    </w:p>
    <w:p w14:paraId="29A5229F" w14:textId="77777777" w:rsidR="00C409EE" w:rsidRDefault="00C409EE" w:rsidP="00F5799F"/>
    <w:p w14:paraId="7D639C5D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7172A533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sign up using this link.</w:t>
      </w:r>
    </w:p>
    <w:p w14:paraId="56389AD3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his/her user name  and checks the availability</w:t>
      </w:r>
    </w:p>
    <w:p w14:paraId="54986FE3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security question and answer.</w:t>
      </w:r>
    </w:p>
    <w:p w14:paraId="77092C21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first name</w:t>
      </w:r>
    </w:p>
    <w:p w14:paraId="35EEF7EF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lastRenderedPageBreak/>
        <w:t>User enters last name.</w:t>
      </w:r>
    </w:p>
    <w:p w14:paraId="2BAA4EBD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selects gender as male/female.</w:t>
      </w:r>
    </w:p>
    <w:p w14:paraId="3F9B6401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date of birth.</w:t>
      </w:r>
    </w:p>
    <w:p w14:paraId="50A6700C" w14:textId="47584ECF" w:rsidR="00C409EE" w:rsidRDefault="002C24E3" w:rsidP="00F5799F">
      <w:pPr>
        <w:pStyle w:val="ListParagraph"/>
        <w:numPr>
          <w:ilvl w:val="0"/>
          <w:numId w:val="20"/>
        </w:numPr>
      </w:pPr>
      <w:r>
        <w:t>User enters mobile number</w:t>
      </w:r>
      <w:r w:rsidR="00C409EE">
        <w:t>.</w:t>
      </w:r>
    </w:p>
    <w:p w14:paraId="266095D8" w14:textId="77777777" w:rsidR="002C24E3" w:rsidRPr="009F5790" w:rsidRDefault="002C24E3" w:rsidP="00F5799F">
      <w:pPr>
        <w:pStyle w:val="ListParagraph"/>
        <w:numPr>
          <w:ilvl w:val="0"/>
          <w:numId w:val="20"/>
        </w:numPr>
      </w:pPr>
      <w:r>
        <w:t>User clicks on submit button.</w:t>
      </w:r>
    </w:p>
    <w:p w14:paraId="1C256722" w14:textId="56528622" w:rsidR="00C409EE" w:rsidRDefault="00C409EE" w:rsidP="00F5799F">
      <w:pPr>
        <w:pStyle w:val="ListParagraph"/>
        <w:numPr>
          <w:ilvl w:val="0"/>
          <w:numId w:val="20"/>
        </w:numPr>
      </w:pPr>
      <w:r>
        <w:t>The system displays an error message regarding network connectivity problem.</w:t>
      </w:r>
    </w:p>
    <w:p w14:paraId="348E452A" w14:textId="0631C8C9" w:rsidR="00B67E7B" w:rsidRPr="009F5790" w:rsidRDefault="00B67E7B" w:rsidP="00F5799F">
      <w:pPr>
        <w:pStyle w:val="Caption"/>
      </w:pPr>
      <w:r>
        <w:tab/>
      </w:r>
    </w:p>
    <w:p w14:paraId="09D47637" w14:textId="772D9537" w:rsidR="002C24E3" w:rsidRPr="009F5790" w:rsidRDefault="009F5790" w:rsidP="00D32474">
      <w:pPr>
        <w:pStyle w:val="StyleHeading1H1Mainheading1Heading1Heading10Head1h1Sec"/>
        <w:ind w:left="0"/>
      </w:pPr>
      <w:bookmarkStart w:id="41" w:name="_Toc144299927"/>
      <w:bookmarkStart w:id="42" w:name="_Toc145125013"/>
      <w:bookmarkStart w:id="43" w:name="_Toc165439511"/>
      <w:bookmarkStart w:id="44" w:name="_Toc186019620"/>
      <w:bookmarkStart w:id="45" w:name="_Toc302030208"/>
      <w:bookmarkEnd w:id="34"/>
      <w:bookmarkEnd w:id="35"/>
      <w:bookmarkEnd w:id="36"/>
      <w:bookmarkEnd w:id="37"/>
      <w:r w:rsidRPr="009F5790">
        <w:t>Post Conditions</w:t>
      </w:r>
      <w:bookmarkEnd w:id="41"/>
      <w:bookmarkEnd w:id="42"/>
      <w:bookmarkEnd w:id="43"/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6"/>
        <w:gridCol w:w="5918"/>
      </w:tblGrid>
      <w:tr w:rsidR="009F5790" w:rsidRPr="009F5790" w14:paraId="0A18AD99" w14:textId="77777777" w:rsidTr="00D32474">
        <w:trPr>
          <w:trHeight w:val="262"/>
          <w:tblHeader/>
        </w:trPr>
        <w:tc>
          <w:tcPr>
            <w:tcW w:w="3296" w:type="dxa"/>
          </w:tcPr>
          <w:p w14:paraId="01B7B884" w14:textId="77777777" w:rsidR="009F5790" w:rsidRPr="00D32474" w:rsidRDefault="009F5790" w:rsidP="00D32474">
            <w:pPr>
              <w:jc w:val="center"/>
              <w:rPr>
                <w:b/>
              </w:rPr>
            </w:pPr>
            <w:r w:rsidRPr="00D32474">
              <w:rPr>
                <w:b/>
              </w:rPr>
              <w:t>Flow Name</w:t>
            </w:r>
          </w:p>
        </w:tc>
        <w:tc>
          <w:tcPr>
            <w:tcW w:w="5918" w:type="dxa"/>
          </w:tcPr>
          <w:p w14:paraId="002E44F9" w14:textId="77777777" w:rsidR="009F5790" w:rsidRPr="00D32474" w:rsidRDefault="009F5790" w:rsidP="00D32474">
            <w:pPr>
              <w:jc w:val="center"/>
              <w:rPr>
                <w:b/>
              </w:rPr>
            </w:pPr>
            <w:r w:rsidRPr="00D32474">
              <w:rPr>
                <w:b/>
              </w:rPr>
              <w:t>Post Condition</w:t>
            </w:r>
          </w:p>
        </w:tc>
      </w:tr>
      <w:tr w:rsidR="009F5790" w:rsidRPr="009F5790" w14:paraId="157725F0" w14:textId="77777777" w:rsidTr="00D32474">
        <w:trPr>
          <w:trHeight w:val="526"/>
        </w:trPr>
        <w:tc>
          <w:tcPr>
            <w:tcW w:w="3296" w:type="dxa"/>
          </w:tcPr>
          <w:p w14:paraId="6FC88656" w14:textId="14DA7FE9" w:rsidR="009F5790" w:rsidRPr="009F5790" w:rsidRDefault="002C24E3" w:rsidP="00F5799F">
            <w:r>
              <w:t xml:space="preserve">Successful registration to </w:t>
            </w:r>
            <w:proofErr w:type="spellStart"/>
            <w:r>
              <w:t>MakeMy</w:t>
            </w:r>
            <w:proofErr w:type="spellEnd"/>
            <w:r>
              <w:t xml:space="preserve"> Journey</w:t>
            </w:r>
          </w:p>
        </w:tc>
        <w:tc>
          <w:tcPr>
            <w:tcW w:w="5918" w:type="dxa"/>
          </w:tcPr>
          <w:p w14:paraId="7AD6974C" w14:textId="33EE306D" w:rsidR="009F5790" w:rsidRPr="00C409EE" w:rsidRDefault="002C24E3" w:rsidP="00F5799F">
            <w:r>
              <w:t xml:space="preserve">System displays the </w:t>
            </w:r>
            <w:proofErr w:type="gramStart"/>
            <w:r>
              <w:t>message ”</w:t>
            </w:r>
            <w:proofErr w:type="gramEnd"/>
            <w:r>
              <w:t>Thank You” message for confirming the registration.</w:t>
            </w:r>
          </w:p>
        </w:tc>
      </w:tr>
      <w:tr w:rsidR="009F5790" w:rsidRPr="009F5790" w14:paraId="17525C3D" w14:textId="77777777" w:rsidTr="00D32474">
        <w:trPr>
          <w:trHeight w:val="544"/>
        </w:trPr>
        <w:tc>
          <w:tcPr>
            <w:tcW w:w="3296" w:type="dxa"/>
          </w:tcPr>
          <w:p w14:paraId="16F72E40" w14:textId="13C7F869" w:rsidR="009F5790" w:rsidRPr="009F5790" w:rsidRDefault="00F5799F" w:rsidP="00F5799F">
            <w:r>
              <w:t xml:space="preserve">Unsuccessful registration to </w:t>
            </w:r>
            <w:proofErr w:type="spellStart"/>
            <w:r>
              <w:t>MakeMy</w:t>
            </w:r>
            <w:proofErr w:type="spellEnd"/>
            <w:r>
              <w:t xml:space="preserve"> journey</w:t>
            </w:r>
          </w:p>
        </w:tc>
        <w:tc>
          <w:tcPr>
            <w:tcW w:w="5918" w:type="dxa"/>
          </w:tcPr>
          <w:p w14:paraId="798DFA95" w14:textId="77777777" w:rsidR="00F5799F" w:rsidRDefault="00F5799F" w:rsidP="00F5799F">
            <w:r>
              <w:t xml:space="preserve">System displays the </w:t>
            </w:r>
            <w:proofErr w:type="gramStart"/>
            <w:r>
              <w:t>message ”</w:t>
            </w:r>
            <w:proofErr w:type="gramEnd"/>
            <w:r>
              <w:t>Invalid Mobile number”.</w:t>
            </w:r>
          </w:p>
          <w:p w14:paraId="23B5FA5C" w14:textId="68454760" w:rsidR="009F5790" w:rsidRPr="009F5790" w:rsidRDefault="009F5790" w:rsidP="00F5799F"/>
        </w:tc>
      </w:tr>
      <w:tr w:rsidR="00F5799F" w:rsidRPr="009F5790" w14:paraId="330E3A30" w14:textId="77777777" w:rsidTr="00D32474">
        <w:trPr>
          <w:trHeight w:val="526"/>
        </w:trPr>
        <w:tc>
          <w:tcPr>
            <w:tcW w:w="3296" w:type="dxa"/>
          </w:tcPr>
          <w:p w14:paraId="4DA94835" w14:textId="74083759" w:rsidR="00F5799F" w:rsidRPr="009F5790" w:rsidRDefault="00F5799F" w:rsidP="00F5799F">
            <w:r>
              <w:t xml:space="preserve">Unsuccessful registration to </w:t>
            </w:r>
            <w:proofErr w:type="spellStart"/>
            <w:r>
              <w:t>MakeMy</w:t>
            </w:r>
            <w:proofErr w:type="spellEnd"/>
            <w:r>
              <w:t xml:space="preserve"> journey</w:t>
            </w:r>
          </w:p>
        </w:tc>
        <w:tc>
          <w:tcPr>
            <w:tcW w:w="5918" w:type="dxa"/>
          </w:tcPr>
          <w:p w14:paraId="42470145" w14:textId="77777777" w:rsidR="00F5799F" w:rsidRDefault="00F5799F" w:rsidP="00F5799F">
            <w:r>
              <w:t xml:space="preserve">System displays the </w:t>
            </w:r>
            <w:proofErr w:type="gramStart"/>
            <w:r>
              <w:t>message ”</w:t>
            </w:r>
            <w:proofErr w:type="gramEnd"/>
            <w:r>
              <w:t>User name is not unique”.</w:t>
            </w:r>
          </w:p>
          <w:p w14:paraId="7243EDFF" w14:textId="7E05DEF3" w:rsidR="00F5799F" w:rsidRPr="009F5790" w:rsidRDefault="00F5799F" w:rsidP="00F5799F"/>
        </w:tc>
      </w:tr>
      <w:tr w:rsidR="008D5133" w:rsidRPr="009F5790" w14:paraId="01B49643" w14:textId="77777777" w:rsidTr="00D32474">
        <w:trPr>
          <w:trHeight w:val="526"/>
        </w:trPr>
        <w:tc>
          <w:tcPr>
            <w:tcW w:w="3296" w:type="dxa"/>
          </w:tcPr>
          <w:p w14:paraId="337DB597" w14:textId="7A3A9AB0" w:rsidR="008D5133" w:rsidRPr="009F5790" w:rsidRDefault="008D5133" w:rsidP="00F5799F">
            <w:r w:rsidRPr="00304EDE">
              <w:t>Web Server Down</w:t>
            </w:r>
          </w:p>
        </w:tc>
        <w:tc>
          <w:tcPr>
            <w:tcW w:w="5918" w:type="dxa"/>
          </w:tcPr>
          <w:p w14:paraId="78AC3685" w14:textId="72E4BA5B" w:rsidR="008D5133" w:rsidRPr="009F5790" w:rsidRDefault="008D5133" w:rsidP="00F5799F">
            <w:r w:rsidRPr="00304EDE">
              <w:t>The system should display an error message to the user regarding web server unavailability problem</w:t>
            </w:r>
          </w:p>
        </w:tc>
      </w:tr>
      <w:tr w:rsidR="008D5133" w:rsidRPr="009F5790" w14:paraId="45C5ACD6" w14:textId="77777777" w:rsidTr="00D32474">
        <w:trPr>
          <w:trHeight w:val="544"/>
        </w:trPr>
        <w:tc>
          <w:tcPr>
            <w:tcW w:w="3296" w:type="dxa"/>
          </w:tcPr>
          <w:p w14:paraId="16063666" w14:textId="3FB60A55" w:rsidR="008D5133" w:rsidRPr="009F5790" w:rsidRDefault="008D5133" w:rsidP="00F5799F">
            <w:r w:rsidRPr="00304EDE">
              <w:t>Database Connectivity Error</w:t>
            </w:r>
          </w:p>
        </w:tc>
        <w:tc>
          <w:tcPr>
            <w:tcW w:w="5918" w:type="dxa"/>
          </w:tcPr>
          <w:p w14:paraId="0761960A" w14:textId="21555907" w:rsidR="008D5133" w:rsidRPr="009F5790" w:rsidRDefault="008D5133" w:rsidP="00F5799F">
            <w:r w:rsidRPr="00304EDE">
              <w:t>The system should display an error message to the user regarding the database connectivity problem</w:t>
            </w:r>
          </w:p>
        </w:tc>
      </w:tr>
      <w:tr w:rsidR="008D5133" w:rsidRPr="009F5790" w14:paraId="5B7190DF" w14:textId="77777777" w:rsidTr="00D32474">
        <w:trPr>
          <w:trHeight w:val="526"/>
        </w:trPr>
        <w:tc>
          <w:tcPr>
            <w:tcW w:w="3296" w:type="dxa"/>
          </w:tcPr>
          <w:p w14:paraId="5AD8C2AE" w14:textId="0FC58CAC" w:rsidR="008D5133" w:rsidRPr="009F5790" w:rsidRDefault="008D5133" w:rsidP="00F5799F">
            <w:r w:rsidRPr="00304EDE">
              <w:t>Network Connectivity Error</w:t>
            </w:r>
          </w:p>
        </w:tc>
        <w:tc>
          <w:tcPr>
            <w:tcW w:w="5918" w:type="dxa"/>
          </w:tcPr>
          <w:p w14:paraId="48B178BC" w14:textId="5D7BA5D2" w:rsidR="008D5133" w:rsidRPr="009F5790" w:rsidRDefault="008D5133" w:rsidP="00F5799F">
            <w:r w:rsidRPr="00304EDE">
              <w:t>The system should display an error message to the user regarding the network connectivity problem</w:t>
            </w:r>
          </w:p>
        </w:tc>
      </w:tr>
    </w:tbl>
    <w:p w14:paraId="62D8D5BC" w14:textId="77777777" w:rsidR="009F5790" w:rsidRPr="009F5790" w:rsidRDefault="009F5790" w:rsidP="00F5799F"/>
    <w:p w14:paraId="0AE25814" w14:textId="77777777" w:rsidR="001466FA" w:rsidRDefault="001466FA" w:rsidP="00F5799F">
      <w:pPr>
        <w:pStyle w:val="StyleHeading1H1Mainheading1Heading1Heading10Head1h1Sec"/>
      </w:pPr>
      <w:bookmarkStart w:id="46" w:name="_Toc144299928"/>
      <w:bookmarkStart w:id="47" w:name="_Toc145125014"/>
      <w:bookmarkStart w:id="48" w:name="_Toc165439512"/>
      <w:bookmarkStart w:id="49" w:name="_Toc186019621"/>
      <w:bookmarkStart w:id="50" w:name="_Toc302030209"/>
    </w:p>
    <w:p w14:paraId="0595E151" w14:textId="77777777" w:rsidR="001466FA" w:rsidRDefault="001466FA" w:rsidP="00F5799F">
      <w:pPr>
        <w:pStyle w:val="StyleHeading1H1Mainheading1Heading1Heading10Head1h1Sec"/>
      </w:pPr>
    </w:p>
    <w:p w14:paraId="338C66C3" w14:textId="7E05C51A" w:rsidR="009F5790" w:rsidRPr="009F5790" w:rsidRDefault="009F5790" w:rsidP="00F5799F">
      <w:pPr>
        <w:pStyle w:val="StyleHeading1H1Mainheading1Heading1Heading10Head1h1Sec"/>
      </w:pPr>
      <w:r w:rsidRPr="009F5790">
        <w:t>Special Requirements</w:t>
      </w:r>
      <w:bookmarkEnd w:id="46"/>
      <w:bookmarkEnd w:id="47"/>
      <w:bookmarkEnd w:id="48"/>
      <w:bookmarkEnd w:id="49"/>
      <w:bookmarkEnd w:id="50"/>
    </w:p>
    <w:p w14:paraId="0DDC14E5" w14:textId="768A82DA" w:rsidR="00437744" w:rsidRPr="0004791E" w:rsidRDefault="00437744" w:rsidP="00F5799F">
      <w:pPr>
        <w:pStyle w:val="StyleHeading2Sub-headingH2ChapterNumberAppendixLetterchnh"/>
      </w:pPr>
      <w:bookmarkStart w:id="51" w:name="_Toc458607236"/>
      <w:r>
        <w:t>Performance</w:t>
      </w:r>
      <w:bookmarkEnd w:id="51"/>
      <w:r w:rsidRPr="0004791E">
        <w:t xml:space="preserve"> </w:t>
      </w:r>
    </w:p>
    <w:p w14:paraId="07BD094E" w14:textId="32E2CFEA" w:rsidR="009D05E1" w:rsidRPr="001466FA" w:rsidRDefault="009D05E1" w:rsidP="00F5799F">
      <w:pPr>
        <w:pStyle w:val="Caption"/>
        <w:rPr>
          <w:b w:val="0"/>
        </w:rPr>
      </w:pPr>
      <w:bookmarkStart w:id="52" w:name="_Toc458607237"/>
      <w:r>
        <w:t xml:space="preserve">      </w:t>
      </w:r>
      <w:r w:rsidR="00F5799F" w:rsidRPr="001466FA">
        <w:rPr>
          <w:b w:val="0"/>
        </w:rPr>
        <w:t xml:space="preserve">The </w:t>
      </w:r>
      <w:proofErr w:type="gramStart"/>
      <w:r w:rsidR="00F5799F" w:rsidRPr="001466FA">
        <w:rPr>
          <w:b w:val="0"/>
        </w:rPr>
        <w:t xml:space="preserve">user </w:t>
      </w:r>
      <w:r w:rsidRPr="001466FA">
        <w:rPr>
          <w:b w:val="0"/>
        </w:rPr>
        <w:t xml:space="preserve"> should</w:t>
      </w:r>
      <w:proofErr w:type="gramEnd"/>
      <w:r w:rsidRPr="001466FA">
        <w:rPr>
          <w:b w:val="0"/>
        </w:rPr>
        <w:t xml:space="preserve"> receive the mail</w:t>
      </w:r>
      <w:r w:rsidR="00F5799F" w:rsidRPr="001466FA">
        <w:rPr>
          <w:b w:val="0"/>
        </w:rPr>
        <w:t xml:space="preserve">s and </w:t>
      </w:r>
      <w:proofErr w:type="spellStart"/>
      <w:r w:rsidR="00F5799F" w:rsidRPr="001466FA">
        <w:rPr>
          <w:b w:val="0"/>
        </w:rPr>
        <w:t>sms</w:t>
      </w:r>
      <w:proofErr w:type="spellEnd"/>
      <w:r w:rsidR="00F5799F" w:rsidRPr="001466FA">
        <w:rPr>
          <w:b w:val="0"/>
        </w:rPr>
        <w:t xml:space="preserve"> after registration for </w:t>
      </w:r>
      <w:proofErr w:type="spellStart"/>
      <w:r w:rsidR="00F5799F" w:rsidRPr="001466FA">
        <w:rPr>
          <w:b w:val="0"/>
        </w:rPr>
        <w:t>MakeMy</w:t>
      </w:r>
      <w:proofErr w:type="spellEnd"/>
      <w:r w:rsidR="00F5799F" w:rsidRPr="001466FA">
        <w:rPr>
          <w:b w:val="0"/>
        </w:rPr>
        <w:t xml:space="preserve"> Journey</w:t>
      </w:r>
      <w:r w:rsidR="00ED3402" w:rsidRPr="001466FA">
        <w:rPr>
          <w:b w:val="0"/>
        </w:rPr>
        <w:t>.</w:t>
      </w:r>
    </w:p>
    <w:p w14:paraId="3E235CA3" w14:textId="7EE0117C" w:rsidR="00437744" w:rsidRPr="0004791E" w:rsidRDefault="00437744" w:rsidP="00F5799F">
      <w:pPr>
        <w:pStyle w:val="StyleHeading2Sub-headingH2ChapterNumberAppendixLetterchnh"/>
      </w:pPr>
      <w:r>
        <w:t>Availability</w:t>
      </w:r>
      <w:bookmarkEnd w:id="52"/>
      <w:r>
        <w:t xml:space="preserve"> </w:t>
      </w:r>
    </w:p>
    <w:p w14:paraId="0AD85A7C" w14:textId="5F703875" w:rsidR="00437744" w:rsidRPr="008143B1" w:rsidRDefault="0022663D" w:rsidP="00F5799F">
      <w:pPr>
        <w:pStyle w:val="ListParagraph"/>
        <w:numPr>
          <w:ilvl w:val="1"/>
          <w:numId w:val="9"/>
        </w:numPr>
        <w:rPr>
          <w:b/>
        </w:rPr>
      </w:pPr>
      <w:r>
        <w:t>Website</w:t>
      </w:r>
      <w:r w:rsidR="00437744" w:rsidRPr="00B10BC4">
        <w:t xml:space="preserve"> is up and running 24*7</w:t>
      </w:r>
      <w:r w:rsidR="00437744">
        <w:t>.</w:t>
      </w:r>
    </w:p>
    <w:p w14:paraId="7AAABDC5" w14:textId="77777777" w:rsidR="008143B1" w:rsidRPr="008143B1" w:rsidRDefault="008143B1" w:rsidP="008143B1">
      <w:pPr>
        <w:rPr>
          <w:b/>
        </w:rPr>
      </w:pPr>
    </w:p>
    <w:p w14:paraId="3FFBD451" w14:textId="77777777" w:rsidR="009F5790" w:rsidRDefault="009F5790" w:rsidP="00F5799F">
      <w:pPr>
        <w:pStyle w:val="infoblue"/>
        <w:rPr>
          <w:i w:val="0"/>
        </w:rPr>
      </w:pPr>
    </w:p>
    <w:p w14:paraId="43D55B89" w14:textId="29FF6080" w:rsidR="008143B1" w:rsidRDefault="008143B1" w:rsidP="008143B1">
      <w:pPr>
        <w:pStyle w:val="StyleHeading1H1Mainheading1Heading1Heading10Head1h1Sec"/>
        <w:ind w:left="0"/>
      </w:pPr>
      <w:bookmarkStart w:id="53" w:name="_Toc144299929"/>
      <w:bookmarkStart w:id="54" w:name="_Toc145125015"/>
      <w:bookmarkStart w:id="55" w:name="_Toc165439513"/>
      <w:bookmarkStart w:id="56" w:name="_Toc186019622"/>
      <w:bookmarkStart w:id="57" w:name="_Toc302030210"/>
      <w:r>
        <w:t xml:space="preserve">         </w:t>
      </w:r>
      <w:r w:rsidRPr="009F5790">
        <w:t>Extension Points</w:t>
      </w:r>
      <w:bookmarkEnd w:id="53"/>
      <w:bookmarkEnd w:id="54"/>
      <w:bookmarkEnd w:id="55"/>
      <w:bookmarkEnd w:id="56"/>
      <w:bookmarkEnd w:id="57"/>
    </w:p>
    <w:p w14:paraId="6B257DDE" w14:textId="77777777" w:rsidR="008143B1" w:rsidRPr="00BF4D7B" w:rsidRDefault="008143B1" w:rsidP="008143B1">
      <w:pPr>
        <w:pStyle w:val="StyleHeading1H1Mainheading1Heading1Heading10Head1h1Sec"/>
        <w:ind w:left="720" w:hanging="360"/>
        <w:rPr>
          <w:rStyle w:val="ftextindentedl1"/>
          <w:color w:val="ED771A" w:themeColor="accent2"/>
        </w:rPr>
      </w:pPr>
      <w:r w:rsidRPr="00BF4D7B">
        <w:t xml:space="preserve"> </w:t>
      </w:r>
      <w:r>
        <w:t>extension in: exception flow 1</w:t>
      </w:r>
    </w:p>
    <w:p w14:paraId="185AAB75" w14:textId="39DB9E51" w:rsidR="008143B1" w:rsidRDefault="008143B1" w:rsidP="008143B1">
      <w:pPr>
        <w:pStyle w:val="NoSpacing"/>
      </w:pPr>
      <w:r>
        <w:t xml:space="preserve">      </w:t>
      </w:r>
      <w:r>
        <w:t xml:space="preserve">If </w:t>
      </w:r>
      <w:proofErr w:type="spellStart"/>
      <w:r>
        <w:t>the</w:t>
      </w:r>
      <w:r>
        <w:t>userv</w:t>
      </w:r>
      <w:proofErr w:type="spellEnd"/>
      <w:r>
        <w:t xml:space="preserve"> enters invalid mobile number</w:t>
      </w:r>
    </w:p>
    <w:p w14:paraId="69705A14" w14:textId="44F2FFD0" w:rsidR="008143B1" w:rsidRDefault="008143B1" w:rsidP="008143B1">
      <w:pPr>
        <w:pStyle w:val="NoSpacing"/>
        <w:numPr>
          <w:ilvl w:val="1"/>
          <w:numId w:val="27"/>
        </w:numPr>
        <w:tabs>
          <w:tab w:val="clear" w:pos="9639"/>
        </w:tabs>
        <w:spacing w:after="200" w:line="288" w:lineRule="auto"/>
        <w:jc w:val="both"/>
      </w:pPr>
      <w:r>
        <w:t>The syst</w:t>
      </w:r>
      <w:r>
        <w:t>em</w:t>
      </w:r>
      <w:r w:rsidR="00D013FF">
        <w:t xml:space="preserve"> prompts the user to re-enter the mobile number</w:t>
      </w:r>
      <w:r>
        <w:t>.</w:t>
      </w:r>
    </w:p>
    <w:p w14:paraId="163CA269" w14:textId="4B27BD23" w:rsidR="008143B1" w:rsidRDefault="008143B1" w:rsidP="008143B1">
      <w:pPr>
        <w:pStyle w:val="NoSpacing"/>
        <w:numPr>
          <w:ilvl w:val="1"/>
          <w:numId w:val="27"/>
        </w:numPr>
        <w:tabs>
          <w:tab w:val="clear" w:pos="9639"/>
        </w:tabs>
        <w:spacing w:after="200" w:line="288" w:lineRule="auto"/>
        <w:jc w:val="both"/>
      </w:pPr>
      <w:r>
        <w:t>The sy</w:t>
      </w:r>
      <w:r w:rsidR="00D013FF">
        <w:t>stem takes the user to the step9</w:t>
      </w:r>
      <w:r>
        <w:t>.</w:t>
      </w:r>
    </w:p>
    <w:p w14:paraId="2F2F5443" w14:textId="79ED6E2E" w:rsidR="008143B1" w:rsidRDefault="00D013FF" w:rsidP="008143B1">
      <w:pPr>
        <w:pStyle w:val="NoSpacing"/>
        <w:numPr>
          <w:ilvl w:val="1"/>
          <w:numId w:val="27"/>
        </w:numPr>
        <w:tabs>
          <w:tab w:val="clear" w:pos="9639"/>
        </w:tabs>
        <w:spacing w:after="200" w:line="288" w:lineRule="auto"/>
        <w:jc w:val="both"/>
      </w:pPr>
      <w:r>
        <w:t>User enters the correct mobile number</w:t>
      </w:r>
      <w:r w:rsidR="008143B1">
        <w:t>.</w:t>
      </w:r>
    </w:p>
    <w:p w14:paraId="45C05812" w14:textId="7C16FDDC" w:rsidR="008143B1" w:rsidRPr="009F5790" w:rsidRDefault="008143B1" w:rsidP="008143B1">
      <w:pPr>
        <w:pStyle w:val="NoSpacing"/>
        <w:numPr>
          <w:ilvl w:val="1"/>
          <w:numId w:val="27"/>
        </w:numPr>
        <w:tabs>
          <w:tab w:val="clear" w:pos="9639"/>
        </w:tabs>
        <w:spacing w:after="200" w:line="288" w:lineRule="auto"/>
        <w:jc w:val="both"/>
      </w:pPr>
      <w:r>
        <w:t>The system allo</w:t>
      </w:r>
      <w:r w:rsidR="00D013FF">
        <w:t>ws the user to register.</w:t>
      </w:r>
    </w:p>
    <w:p w14:paraId="1C27F457" w14:textId="77777777" w:rsidR="008143B1" w:rsidRPr="001466FA" w:rsidRDefault="008143B1" w:rsidP="00F5799F">
      <w:pPr>
        <w:pStyle w:val="infoblue"/>
        <w:rPr>
          <w:i w:val="0"/>
        </w:rPr>
      </w:pPr>
    </w:p>
    <w:p w14:paraId="7B4B821C" w14:textId="2A2DBBB8" w:rsidR="009F5790" w:rsidRPr="009F5790" w:rsidRDefault="009F5790" w:rsidP="00F5799F">
      <w:pPr>
        <w:pStyle w:val="StyleHeading1H1Mainheading1Heading1Heading10Head1h1Sec"/>
      </w:pPr>
      <w:bookmarkStart w:id="58" w:name="_Toc144299930"/>
      <w:bookmarkStart w:id="59" w:name="_Toc145125016"/>
      <w:bookmarkStart w:id="60" w:name="_Toc165439515"/>
      <w:bookmarkStart w:id="61" w:name="_Toc186019624"/>
      <w:bookmarkStart w:id="62" w:name="_Toc302030212"/>
      <w:r w:rsidRPr="009F5790">
        <w:lastRenderedPageBreak/>
        <w:t>Business Rules</w:t>
      </w:r>
      <w:bookmarkEnd w:id="58"/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494"/>
        <w:gridCol w:w="2837"/>
      </w:tblGrid>
      <w:tr w:rsidR="009F5790" w:rsidRPr="009F5790" w14:paraId="5DA241AB" w14:textId="77777777" w:rsidTr="005A60C2">
        <w:trPr>
          <w:trHeight w:val="169"/>
          <w:tblHeader/>
        </w:trPr>
        <w:tc>
          <w:tcPr>
            <w:tcW w:w="2179" w:type="dxa"/>
            <w:shd w:val="clear" w:color="auto" w:fill="F3F3F3"/>
          </w:tcPr>
          <w:p w14:paraId="1ACB541A" w14:textId="77777777" w:rsidR="009F5790" w:rsidRPr="001466FA" w:rsidRDefault="009F5790" w:rsidP="00F5799F">
            <w:pPr>
              <w:rPr>
                <w:b/>
              </w:rPr>
            </w:pPr>
            <w:r w:rsidRPr="001466FA">
              <w:rPr>
                <w:b/>
              </w:rPr>
              <w:t>Business Rule Name</w:t>
            </w:r>
          </w:p>
        </w:tc>
        <w:tc>
          <w:tcPr>
            <w:tcW w:w="3494" w:type="dxa"/>
            <w:shd w:val="clear" w:color="auto" w:fill="F3F3F3"/>
          </w:tcPr>
          <w:p w14:paraId="05661A87" w14:textId="77777777" w:rsidR="009F5790" w:rsidRPr="001466FA" w:rsidRDefault="009F5790" w:rsidP="00F5799F">
            <w:pPr>
              <w:rPr>
                <w:b/>
              </w:rPr>
            </w:pPr>
            <w:r w:rsidRPr="001466FA">
              <w:rPr>
                <w:b/>
              </w:rPr>
              <w:t>Business Rule Description</w:t>
            </w:r>
          </w:p>
        </w:tc>
        <w:tc>
          <w:tcPr>
            <w:tcW w:w="2837" w:type="dxa"/>
            <w:shd w:val="clear" w:color="auto" w:fill="F3F3F3"/>
          </w:tcPr>
          <w:p w14:paraId="39145F8C" w14:textId="77777777" w:rsidR="009F5790" w:rsidRPr="001466FA" w:rsidRDefault="009F5790" w:rsidP="00F5799F">
            <w:pPr>
              <w:rPr>
                <w:b/>
              </w:rPr>
            </w:pPr>
            <w:r w:rsidRPr="001466FA">
              <w:rPr>
                <w:b/>
              </w:rPr>
              <w:t>System action (if BR fails)</w:t>
            </w:r>
          </w:p>
        </w:tc>
      </w:tr>
      <w:tr w:rsidR="009F5790" w:rsidRPr="009F5790" w14:paraId="5E4F9659" w14:textId="77777777" w:rsidTr="005A60C2">
        <w:trPr>
          <w:trHeight w:val="384"/>
        </w:trPr>
        <w:tc>
          <w:tcPr>
            <w:tcW w:w="2179" w:type="dxa"/>
          </w:tcPr>
          <w:p w14:paraId="34BE25B9" w14:textId="4336A7C0" w:rsidR="009F5790" w:rsidRPr="00AD3160" w:rsidRDefault="00207CB3" w:rsidP="00F5799F">
            <w:pPr>
              <w:pStyle w:val="infoblue"/>
            </w:pPr>
            <w:r w:rsidRPr="00AD3160">
              <w:t>BR01</w:t>
            </w:r>
          </w:p>
        </w:tc>
        <w:tc>
          <w:tcPr>
            <w:tcW w:w="3494" w:type="dxa"/>
          </w:tcPr>
          <w:p w14:paraId="7DB9F38F" w14:textId="115023D1" w:rsidR="009F5790" w:rsidRPr="00AD3160" w:rsidRDefault="00E93F13" w:rsidP="00F5799F">
            <w:pPr>
              <w:pStyle w:val="infoblue"/>
            </w:pPr>
            <w:r>
              <w:t>The sign up should be done using valid credentials</w:t>
            </w:r>
          </w:p>
        </w:tc>
        <w:tc>
          <w:tcPr>
            <w:tcW w:w="2837" w:type="dxa"/>
          </w:tcPr>
          <w:p w14:paraId="61C1AE7B" w14:textId="606F9A8A" w:rsidR="009F5790" w:rsidRPr="00AD3160" w:rsidRDefault="00391FD3" w:rsidP="00F5799F">
            <w:pPr>
              <w:pStyle w:val="infoblue"/>
            </w:pPr>
            <w:r w:rsidRPr="00AD3160">
              <w:t>Error mess</w:t>
            </w:r>
            <w:r w:rsidR="00E93F13">
              <w:t>age is displayed if not valid</w:t>
            </w:r>
          </w:p>
        </w:tc>
      </w:tr>
      <w:tr w:rsidR="00391FD3" w:rsidRPr="009F5790" w14:paraId="1F452703" w14:textId="77777777" w:rsidTr="005A60C2">
        <w:trPr>
          <w:trHeight w:val="459"/>
        </w:trPr>
        <w:tc>
          <w:tcPr>
            <w:tcW w:w="2179" w:type="dxa"/>
          </w:tcPr>
          <w:p w14:paraId="244174BB" w14:textId="3ECED62A" w:rsidR="00391FD3" w:rsidRPr="00AD3160" w:rsidRDefault="00E93F13" w:rsidP="00E93F13">
            <w:pPr>
              <w:pStyle w:val="infoblue"/>
              <w:tabs>
                <w:tab w:val="left" w:pos="915"/>
              </w:tabs>
            </w:pPr>
            <w:r>
              <w:t>BR02</w:t>
            </w:r>
          </w:p>
        </w:tc>
        <w:tc>
          <w:tcPr>
            <w:tcW w:w="3494" w:type="dxa"/>
          </w:tcPr>
          <w:p w14:paraId="7E27EE1D" w14:textId="540B1DDC" w:rsidR="00391FD3" w:rsidRPr="00AD3160" w:rsidRDefault="00F5799F" w:rsidP="00F5799F">
            <w:pPr>
              <w:pStyle w:val="infoblue"/>
            </w:pPr>
            <w:r>
              <w:t>The account should be active</w:t>
            </w:r>
          </w:p>
        </w:tc>
        <w:tc>
          <w:tcPr>
            <w:tcW w:w="2837" w:type="dxa"/>
          </w:tcPr>
          <w:p w14:paraId="5CE6D9FA" w14:textId="1BD25E32" w:rsidR="00391FD3" w:rsidRPr="00AD3160" w:rsidRDefault="005A60C2" w:rsidP="00F5799F">
            <w:pPr>
              <w:pStyle w:val="infoblue"/>
            </w:pPr>
            <w:r w:rsidRPr="00AD3160">
              <w:t xml:space="preserve">Error message is displayed if </w:t>
            </w:r>
            <w:proofErr w:type="spellStart"/>
            <w:r w:rsidR="00F5799F">
              <w:t>theaccount</w:t>
            </w:r>
            <w:proofErr w:type="spellEnd"/>
            <w:r w:rsidR="00F5799F">
              <w:t xml:space="preserve"> is not active</w:t>
            </w:r>
          </w:p>
        </w:tc>
      </w:tr>
      <w:tr w:rsidR="00391FD3" w:rsidRPr="009F5790" w14:paraId="6DD593E2" w14:textId="77777777" w:rsidTr="005A60C2">
        <w:trPr>
          <w:trHeight w:val="278"/>
        </w:trPr>
        <w:tc>
          <w:tcPr>
            <w:tcW w:w="2179" w:type="dxa"/>
          </w:tcPr>
          <w:p w14:paraId="52DE3150" w14:textId="788D94BD" w:rsidR="00391FD3" w:rsidRPr="00AD3160" w:rsidRDefault="00E93F13" w:rsidP="00F5799F">
            <w:pPr>
              <w:pStyle w:val="infoblue"/>
            </w:pPr>
            <w:r>
              <w:t>BR03</w:t>
            </w:r>
          </w:p>
        </w:tc>
        <w:tc>
          <w:tcPr>
            <w:tcW w:w="3494" w:type="dxa"/>
          </w:tcPr>
          <w:p w14:paraId="3116A2C7" w14:textId="48E58B85" w:rsidR="00391FD3" w:rsidRPr="00AD3160" w:rsidRDefault="00F5799F" w:rsidP="00F5799F">
            <w:pPr>
              <w:pStyle w:val="infoblue"/>
            </w:pPr>
            <w:r>
              <w:t>The user</w:t>
            </w:r>
            <w:r w:rsidR="005A60C2">
              <w:t xml:space="preserve"> names should be distinct</w:t>
            </w:r>
          </w:p>
        </w:tc>
        <w:tc>
          <w:tcPr>
            <w:tcW w:w="2837" w:type="dxa"/>
          </w:tcPr>
          <w:p w14:paraId="4C6F8887" w14:textId="26511458" w:rsidR="00391FD3" w:rsidRPr="00AD3160" w:rsidRDefault="00AD3160" w:rsidP="00F5799F">
            <w:pPr>
              <w:pStyle w:val="infoblue"/>
            </w:pPr>
            <w:r w:rsidRPr="00AD3160">
              <w:t xml:space="preserve">Error </w:t>
            </w:r>
            <w:r w:rsidR="005A60C2">
              <w:t>message is displayed if same names are entered</w:t>
            </w:r>
          </w:p>
        </w:tc>
      </w:tr>
    </w:tbl>
    <w:p w14:paraId="12195B52" w14:textId="77777777" w:rsidR="009F5790" w:rsidRPr="009F5790" w:rsidRDefault="009F5790" w:rsidP="00F5799F">
      <w:pPr>
        <w:pStyle w:val="CommentText"/>
      </w:pPr>
    </w:p>
    <w:p w14:paraId="71D104B2" w14:textId="1E10A29E" w:rsidR="00A128D1" w:rsidRDefault="00A128D1" w:rsidP="00F5799F">
      <w:pPr>
        <w:pStyle w:val="CommentText"/>
      </w:pPr>
    </w:p>
    <w:p w14:paraId="09B46228" w14:textId="77777777" w:rsidR="00A128D1" w:rsidRPr="00A128D1" w:rsidRDefault="00A128D1" w:rsidP="00A128D1">
      <w:pPr>
        <w:rPr>
          <w:lang w:eastAsia="en-US"/>
        </w:rPr>
      </w:pPr>
    </w:p>
    <w:p w14:paraId="22F93AF9" w14:textId="77777777" w:rsidR="00A128D1" w:rsidRPr="00A128D1" w:rsidRDefault="00A128D1" w:rsidP="00A128D1">
      <w:pPr>
        <w:rPr>
          <w:lang w:eastAsia="en-US"/>
        </w:rPr>
      </w:pPr>
    </w:p>
    <w:p w14:paraId="6A299D9C" w14:textId="09F22B8B" w:rsidR="00A128D1" w:rsidRPr="00A128D1" w:rsidRDefault="00A128D1" w:rsidP="001466FA">
      <w:pPr>
        <w:tabs>
          <w:tab w:val="clear" w:pos="9639"/>
          <w:tab w:val="left" w:pos="1140"/>
        </w:tabs>
        <w:rPr>
          <w:lang w:eastAsia="en-US"/>
        </w:rPr>
      </w:pPr>
    </w:p>
    <w:p w14:paraId="5FCAD465" w14:textId="6A6D8EF0" w:rsidR="009F5790" w:rsidRPr="009F5790" w:rsidRDefault="009F5790" w:rsidP="001466FA">
      <w:pPr>
        <w:pStyle w:val="StyleHeading1H1Mainheading1Heading1Heading10Head1h1Sec"/>
        <w:ind w:left="0"/>
      </w:pPr>
      <w:bookmarkStart w:id="63" w:name="_Toc144299931"/>
      <w:bookmarkStart w:id="64" w:name="_Toc145125017"/>
      <w:bookmarkStart w:id="65" w:name="_Toc165439516"/>
      <w:bookmarkStart w:id="66" w:name="_Toc186019625"/>
      <w:bookmarkStart w:id="67" w:name="_Toc302030213"/>
      <w:r w:rsidRPr="009F5790">
        <w:lastRenderedPageBreak/>
        <w:t>Diagrams</w:t>
      </w:r>
      <w:bookmarkEnd w:id="63"/>
      <w:bookmarkEnd w:id="64"/>
      <w:bookmarkEnd w:id="65"/>
      <w:bookmarkEnd w:id="66"/>
      <w:bookmarkEnd w:id="67"/>
    </w:p>
    <w:p w14:paraId="034BDB38" w14:textId="31F443C1" w:rsidR="009F5790" w:rsidRDefault="009F5790" w:rsidP="00F5799F">
      <w:pPr>
        <w:pStyle w:val="StyleHeading2Sub-headingH2ChapterNumberAppendixLetterchnh"/>
      </w:pPr>
      <w:bookmarkStart w:id="68" w:name="_Toc144299932"/>
      <w:bookmarkStart w:id="69" w:name="_Toc145125018"/>
      <w:bookmarkStart w:id="70" w:name="_Toc165439517"/>
      <w:bookmarkStart w:id="71" w:name="_Toc186019626"/>
      <w:bookmarkStart w:id="72" w:name="_Toc302030214"/>
      <w:r w:rsidRPr="009F5790">
        <w:t>Use Case Diagram</w:t>
      </w:r>
      <w:bookmarkEnd w:id="68"/>
      <w:bookmarkEnd w:id="69"/>
      <w:bookmarkEnd w:id="70"/>
      <w:bookmarkEnd w:id="71"/>
      <w:bookmarkEnd w:id="72"/>
    </w:p>
    <w:p w14:paraId="21B76358" w14:textId="0A895721" w:rsidR="00103298" w:rsidRPr="009F5790" w:rsidRDefault="00103298" w:rsidP="00F5799F">
      <w:pPr>
        <w:pStyle w:val="StyleHeading2Sub-headingH2ChapterNumberAppendixLetterchnh"/>
        <w:numPr>
          <w:ilvl w:val="1"/>
          <w:numId w:val="8"/>
        </w:numPr>
      </w:pPr>
      <w:r>
        <w:t xml:space="preserve">For Successful </w:t>
      </w:r>
      <w:r w:rsidR="00A57F82">
        <w:t>Addition of Exam</w:t>
      </w:r>
    </w:p>
    <w:p w14:paraId="4D8E38CE" w14:textId="388C4DBB" w:rsidR="009F5790" w:rsidRPr="009F5790" w:rsidRDefault="00A57F82" w:rsidP="001466FA">
      <w:r>
        <w:rPr>
          <w:noProof/>
          <w:lang w:eastAsia="en-US"/>
        </w:rPr>
        <w:lastRenderedPageBreak/>
        <w:drawing>
          <wp:inline distT="0" distB="0" distL="0" distR="0" wp14:anchorId="22FA05CC" wp14:editId="2D4A47EE">
            <wp:extent cx="6479540" cy="543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examport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DE9C" w14:textId="49646748" w:rsidR="009F5790" w:rsidRPr="009F5790" w:rsidRDefault="00481777" w:rsidP="00F5799F">
      <w:pPr>
        <w:pStyle w:val="TOCHeading"/>
      </w:pPr>
      <w:bookmarkStart w:id="73" w:name="_Toc144299934"/>
      <w:bookmarkStart w:id="74" w:name="_Toc145125020"/>
      <w:bookmarkStart w:id="75" w:name="_Toc165439519"/>
      <w:bookmarkStart w:id="76" w:name="_Toc186019628"/>
      <w:bookmarkStart w:id="77" w:name="_Toc302030216"/>
      <w:r>
        <w:lastRenderedPageBreak/>
        <w:t xml:space="preserve">     </w:t>
      </w:r>
      <w:r w:rsidR="009F5790" w:rsidRPr="009F5790">
        <w:t>Scenarios</w:t>
      </w:r>
      <w:bookmarkEnd w:id="73"/>
      <w:bookmarkEnd w:id="74"/>
      <w:bookmarkEnd w:id="75"/>
      <w:bookmarkEnd w:id="76"/>
      <w:bookmarkEnd w:id="77"/>
    </w:p>
    <w:p w14:paraId="472550AD" w14:textId="3A8E4847" w:rsidR="009F5790" w:rsidRPr="009F5790" w:rsidRDefault="009F5790" w:rsidP="00F5799F">
      <w:pPr>
        <w:pStyle w:val="StyleHeading2Sub-headingH2ChapterNumberAppendixLetterchnh"/>
      </w:pPr>
      <w:bookmarkStart w:id="78" w:name="_Toc144299935"/>
      <w:bookmarkStart w:id="79" w:name="_Toc145125021"/>
      <w:bookmarkStart w:id="80" w:name="_Toc165439520"/>
      <w:bookmarkStart w:id="81" w:name="_Toc186019629"/>
      <w:bookmarkStart w:id="82" w:name="_Toc302030217"/>
      <w:r w:rsidRPr="009F5790">
        <w:t>Success Scenarios</w:t>
      </w:r>
      <w:bookmarkEnd w:id="78"/>
      <w:bookmarkEnd w:id="79"/>
      <w:bookmarkEnd w:id="80"/>
      <w:bookmarkEnd w:id="81"/>
      <w:bookmarkEnd w:id="82"/>
    </w:p>
    <w:p w14:paraId="37B8C6AE" w14:textId="77777777" w:rsidR="002B1A21" w:rsidRPr="009F5790" w:rsidRDefault="002B1A21" w:rsidP="00F5799F">
      <w:pPr>
        <w:pStyle w:val="StyleHeading2Sub-headingH2ChapterNumberAppendixLetterchnh"/>
      </w:pPr>
      <w:bookmarkStart w:id="83" w:name="_Toc144299936"/>
      <w:bookmarkStart w:id="84" w:name="_Toc145125022"/>
      <w:bookmarkStart w:id="85" w:name="_Toc165439521"/>
      <w:bookmarkStart w:id="86" w:name="_Toc186019630"/>
      <w:bookmarkStart w:id="87" w:name="_Toc302030218"/>
    </w:p>
    <w:p w14:paraId="46AAC4DF" w14:textId="7A39F90D" w:rsidR="002B1A21" w:rsidRDefault="002B1A21" w:rsidP="00F5799F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342115">
        <w:rPr>
          <w:rFonts w:eastAsiaTheme="majorEastAsia"/>
        </w:rPr>
        <w:t xml:space="preserve">submission of </w:t>
      </w:r>
      <w:r w:rsidR="00AB151B">
        <w:rPr>
          <w:rFonts w:eastAsiaTheme="majorEastAsia"/>
        </w:rPr>
        <w:t>Make My Journey</w:t>
      </w:r>
    </w:p>
    <w:p w14:paraId="17B36821" w14:textId="224CCBC9" w:rsidR="009F5790" w:rsidRPr="009F5790" w:rsidRDefault="009F5790" w:rsidP="00F5799F">
      <w:pPr>
        <w:pStyle w:val="StyleHeading2Sub-headingH2ChapterNumberAppendixLetterchnh"/>
      </w:pPr>
      <w:r w:rsidRPr="009F5790">
        <w:t>Failure Scenarios</w:t>
      </w:r>
      <w:bookmarkEnd w:id="83"/>
      <w:bookmarkEnd w:id="84"/>
      <w:bookmarkEnd w:id="85"/>
      <w:bookmarkEnd w:id="86"/>
      <w:bookmarkEnd w:id="87"/>
    </w:p>
    <w:p w14:paraId="68F823D1" w14:textId="57C3E449" w:rsidR="009E2863" w:rsidRDefault="009E2863" w:rsidP="00F5799F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B151B">
        <w:rPr>
          <w:rFonts w:eastAsiaTheme="majorEastAsia"/>
        </w:rPr>
        <w:t>submission of d</w:t>
      </w:r>
      <w:r w:rsidR="00342115">
        <w:rPr>
          <w:rFonts w:eastAsiaTheme="majorEastAsia"/>
        </w:rPr>
        <w:t>ue to leaving a field blank.</w:t>
      </w:r>
      <w:r>
        <w:rPr>
          <w:rFonts w:eastAsiaTheme="majorEastAsia"/>
        </w:rPr>
        <w:t xml:space="preserve"> </w:t>
      </w:r>
    </w:p>
    <w:p w14:paraId="1D01AAE3" w14:textId="0A3C06FB" w:rsidR="00342115" w:rsidRDefault="00041C8B" w:rsidP="00F5799F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Faile</w:t>
      </w:r>
      <w:r w:rsidR="00AB151B">
        <w:rPr>
          <w:rFonts w:eastAsiaTheme="majorEastAsia"/>
        </w:rPr>
        <w:t>d submission of</w:t>
      </w:r>
      <w:r>
        <w:rPr>
          <w:rFonts w:eastAsiaTheme="majorEastAsia"/>
        </w:rPr>
        <w:t xml:space="preserve"> </w:t>
      </w:r>
      <w:r w:rsidR="00342115">
        <w:rPr>
          <w:rFonts w:eastAsiaTheme="majorEastAsia"/>
        </w:rPr>
        <w:t xml:space="preserve">due to entering wrong </w:t>
      </w:r>
      <w:r w:rsidR="00AB151B">
        <w:rPr>
          <w:rFonts w:eastAsiaTheme="majorEastAsia"/>
        </w:rPr>
        <w:t>name</w:t>
      </w:r>
    </w:p>
    <w:p w14:paraId="3B25E33C" w14:textId="377C679A" w:rsidR="00DD402A" w:rsidRDefault="00AB151B" w:rsidP="00F5799F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 </w:t>
      </w:r>
      <w:r w:rsidR="00DD402A">
        <w:rPr>
          <w:rFonts w:eastAsiaTheme="majorEastAsia"/>
        </w:rPr>
        <w:t xml:space="preserve">Failed submission of </w:t>
      </w:r>
      <w:r w:rsidR="00041C8B">
        <w:rPr>
          <w:rFonts w:eastAsiaTheme="majorEastAsia"/>
        </w:rPr>
        <w:t xml:space="preserve">Exam Application </w:t>
      </w:r>
      <w:r w:rsidR="00DD402A">
        <w:rPr>
          <w:rFonts w:eastAsiaTheme="majorEastAsia"/>
        </w:rPr>
        <w:t>due to network error.</w:t>
      </w:r>
    </w:p>
    <w:p w14:paraId="14746FA7" w14:textId="77777777" w:rsidR="009E2863" w:rsidRPr="009E2863" w:rsidRDefault="009E2863" w:rsidP="00F5799F">
      <w:pPr>
        <w:rPr>
          <w:rFonts w:eastAsiaTheme="majorEastAsia"/>
        </w:rPr>
      </w:pPr>
    </w:p>
    <w:p w14:paraId="1260B627" w14:textId="77777777" w:rsidR="009F5790" w:rsidRPr="009F5790" w:rsidRDefault="009F5790" w:rsidP="00F5799F"/>
    <w:p w14:paraId="2338ADB1" w14:textId="77777777" w:rsidR="009F5790" w:rsidRPr="009F5790" w:rsidRDefault="009F5790" w:rsidP="00F5799F"/>
    <w:p w14:paraId="506C29A1" w14:textId="076A8A63" w:rsidR="009F5790" w:rsidRDefault="009F5790" w:rsidP="00F5799F">
      <w:pPr>
        <w:pStyle w:val="StyleHeading1H1Mainheading1Heading1Heading10Head1h1Sec"/>
      </w:pPr>
      <w:bookmarkStart w:id="88" w:name="_Toc144299937"/>
      <w:bookmarkStart w:id="89" w:name="_Toc145125023"/>
      <w:bookmarkStart w:id="90" w:name="_Toc165439522"/>
      <w:bookmarkStart w:id="91" w:name="_Toc186019631"/>
      <w:bookmarkStart w:id="92" w:name="_Toc302030219"/>
      <w:r w:rsidRPr="009F5790">
        <w:t>Issues</w:t>
      </w:r>
      <w:bookmarkEnd w:id="88"/>
      <w:bookmarkEnd w:id="89"/>
      <w:bookmarkEnd w:id="90"/>
      <w:bookmarkEnd w:id="91"/>
      <w:bookmarkEnd w:id="92"/>
    </w:p>
    <w:p w14:paraId="44060F7D" w14:textId="23F00337" w:rsidR="00005D4D" w:rsidRDefault="00005D4D" w:rsidP="00F5799F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2A94A7A4" w14:textId="083D35A2" w:rsidR="00005D4D" w:rsidRPr="00005D4D" w:rsidRDefault="00005D4D" w:rsidP="00F5799F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B4B31B3" w14:textId="77777777" w:rsidR="009F5790" w:rsidRPr="00581F27" w:rsidRDefault="009F5790" w:rsidP="00F5799F">
      <w:pPr>
        <w:pStyle w:val="infoblue"/>
      </w:pPr>
    </w:p>
    <w:p w14:paraId="06308E77" w14:textId="008B2B5B" w:rsidR="008D72DB" w:rsidRPr="00834B20" w:rsidRDefault="008154DC" w:rsidP="00F5799F">
      <w:pPr>
        <w:pStyle w:val="StyleHeading1H1Mainheading1Heading1Heading10Head1h1Sec"/>
      </w:pPr>
      <w:bookmarkStart w:id="93" w:name="_Toc144299938"/>
      <w:bookmarkStart w:id="94" w:name="_Toc145125024"/>
      <w:bookmarkStart w:id="95" w:name="_Toc165439523"/>
      <w:bookmarkStart w:id="96" w:name="_Toc186019632"/>
      <w:bookmarkStart w:id="97" w:name="_Toc302030220"/>
      <w:r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481777"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9F5790" w:rsidRPr="009F5790">
        <w:t>UI Specification</w:t>
      </w:r>
      <w:bookmarkEnd w:id="93"/>
      <w:bookmarkEnd w:id="94"/>
      <w:bookmarkEnd w:id="95"/>
      <w:bookmarkEnd w:id="96"/>
      <w:bookmarkEnd w:id="97"/>
      <w:r w:rsidR="006C69F0">
        <w:t>s</w:t>
      </w:r>
    </w:p>
    <w:p w14:paraId="4B1D6880" w14:textId="77777777" w:rsidR="008D72DB" w:rsidRDefault="008D72DB" w:rsidP="00F5799F">
      <w:pPr>
        <w:pStyle w:val="ListParagraph"/>
      </w:pPr>
    </w:p>
    <w:p w14:paraId="1188E925" w14:textId="77777777" w:rsidR="006C69F0" w:rsidRDefault="006C69F0" w:rsidP="00F5799F"/>
    <w:p w14:paraId="4C64FCB8" w14:textId="77777777" w:rsidR="006C69F0" w:rsidRPr="009F5790" w:rsidRDefault="006C69F0" w:rsidP="00F5799F"/>
    <w:p w14:paraId="0A1EEE56" w14:textId="77777777" w:rsidR="009F5790" w:rsidRPr="009F5790" w:rsidRDefault="009F5790" w:rsidP="00F5799F"/>
    <w:p w14:paraId="50AD47E6" w14:textId="0D303452" w:rsidR="009F5790" w:rsidRPr="009F5790" w:rsidRDefault="00A03D86" w:rsidP="00F5799F">
      <w:pPr>
        <w:pStyle w:val="StyleHeading1H1Mainheading1Heading1Heading10Head1h1Sec"/>
      </w:pPr>
      <w:bookmarkStart w:id="98" w:name="_Toc144299941"/>
      <w:bookmarkStart w:id="99" w:name="_Toc145125027"/>
      <w:bookmarkStart w:id="100" w:name="_Toc165439526"/>
      <w:bookmarkStart w:id="101" w:name="_Toc186019635"/>
      <w:bookmarkStart w:id="102" w:name="_Toc302030223"/>
      <w:r>
        <w:t xml:space="preserve">  </w:t>
      </w:r>
      <w:r w:rsidR="009F5790" w:rsidRPr="009F5790">
        <w:t>Assumptions</w:t>
      </w:r>
      <w:bookmarkStart w:id="103" w:name="_GoBack"/>
      <w:bookmarkEnd w:id="98"/>
      <w:bookmarkEnd w:id="99"/>
      <w:bookmarkEnd w:id="100"/>
      <w:bookmarkEnd w:id="101"/>
      <w:bookmarkEnd w:id="102"/>
      <w:bookmarkEnd w:id="103"/>
    </w:p>
    <w:p w14:paraId="133AC3F5" w14:textId="0ECC781B" w:rsidR="009F5790" w:rsidRDefault="001466FA" w:rsidP="00F5799F">
      <w:pPr>
        <w:pStyle w:val="NoSpacing"/>
      </w:pPr>
      <w:r>
        <w:t xml:space="preserve">       </w:t>
      </w:r>
      <w:proofErr w:type="gramStart"/>
      <w:r w:rsidR="00BD011C">
        <w:t>1.</w:t>
      </w:r>
      <w:r w:rsidR="00AB151B">
        <w:t>Only</w:t>
      </w:r>
      <w:proofErr w:type="gramEnd"/>
      <w:r w:rsidR="00AB151B">
        <w:t xml:space="preserve">  user </w:t>
      </w:r>
      <w:r w:rsidR="00F12CE5">
        <w:t>can avail this service.</w:t>
      </w:r>
    </w:p>
    <w:p w14:paraId="5C529889" w14:textId="77777777" w:rsidR="009943F5" w:rsidRDefault="009943F5" w:rsidP="00F5799F">
      <w:pPr>
        <w:pStyle w:val="NoSpacing"/>
      </w:pPr>
    </w:p>
    <w:p w14:paraId="67B29F3A" w14:textId="77777777" w:rsidR="009943F5" w:rsidRDefault="009943F5" w:rsidP="00F5799F">
      <w:pPr>
        <w:pStyle w:val="NoSpacing"/>
      </w:pPr>
    </w:p>
    <w:p w14:paraId="4A935DA5" w14:textId="77777777" w:rsidR="009943F5" w:rsidRPr="009F5790" w:rsidRDefault="009943F5" w:rsidP="00F5799F">
      <w:pPr>
        <w:pStyle w:val="NoSpacing"/>
      </w:pPr>
    </w:p>
    <w:p w14:paraId="507C4500" w14:textId="77777777" w:rsidR="009F5790" w:rsidRPr="009F5790" w:rsidRDefault="009F5790" w:rsidP="00F5799F"/>
    <w:p w14:paraId="4A6FF747" w14:textId="77777777" w:rsidR="009F5790" w:rsidRPr="009F5790" w:rsidRDefault="009F5790" w:rsidP="00F5799F"/>
    <w:p w14:paraId="446E364F" w14:textId="57EF95A0" w:rsidR="009F5790" w:rsidRPr="001C4D77" w:rsidRDefault="009F5790" w:rsidP="00F5799F">
      <w:r w:rsidRPr="001C4D77">
        <w:t>REVISION HISTORY OF THE WORK PRODUCT</w:t>
      </w:r>
    </w:p>
    <w:p w14:paraId="53265488" w14:textId="0EEBBB8F" w:rsidR="009F5790" w:rsidRPr="001C4D77" w:rsidRDefault="009F5790" w:rsidP="00F5799F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F5799F"/>
    <w:p w14:paraId="27DB307B" w14:textId="77777777" w:rsidR="009F5790" w:rsidRPr="009F5790" w:rsidRDefault="009F5790" w:rsidP="00F5799F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F5799F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F5799F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F5799F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F5799F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F5799F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F5799F">
            <w:r w:rsidRPr="009F5790">
              <w:t>Approved By</w:t>
            </w:r>
          </w:p>
        </w:tc>
      </w:tr>
      <w:tr w:rsidR="009F5790" w:rsidRPr="009F5790" w14:paraId="67C28D7D" w14:textId="77777777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F5799F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F5799F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F5799F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F5799F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F5799F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F5799F"/>
        </w:tc>
      </w:tr>
      <w:tr w:rsidR="009F5790" w:rsidRPr="009F5790" w14:paraId="2B06FFCE" w14:textId="77777777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F5799F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F5799F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F5799F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F5799F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F5799F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F5799F"/>
        </w:tc>
      </w:tr>
    </w:tbl>
    <w:p w14:paraId="4690480B" w14:textId="77777777" w:rsidR="009F5790" w:rsidRPr="009F5790" w:rsidRDefault="009F5790" w:rsidP="00F5799F"/>
    <w:p w14:paraId="5E49A99B" w14:textId="687C11B2" w:rsidR="00DD3DC0" w:rsidRPr="009F5790" w:rsidRDefault="00DD3DC0" w:rsidP="00F5799F"/>
    <w:sectPr w:rsidR="00DD3DC0" w:rsidRPr="009F5790" w:rsidSect="001466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0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C4B4D" w14:textId="77777777" w:rsidR="0096441A" w:rsidRDefault="0096441A" w:rsidP="00F5799F">
      <w:r>
        <w:separator/>
      </w:r>
    </w:p>
    <w:p w14:paraId="1591A25D" w14:textId="77777777" w:rsidR="0096441A" w:rsidRDefault="0096441A" w:rsidP="00F5799F"/>
    <w:p w14:paraId="0F0E9803" w14:textId="77777777" w:rsidR="0096441A" w:rsidRDefault="0096441A" w:rsidP="00F5799F"/>
    <w:p w14:paraId="3DEA76D8" w14:textId="77777777" w:rsidR="0096441A" w:rsidRDefault="0096441A" w:rsidP="00F5799F"/>
    <w:p w14:paraId="66DE0872" w14:textId="77777777" w:rsidR="0096441A" w:rsidRDefault="0096441A" w:rsidP="00F5799F"/>
    <w:p w14:paraId="6EF6DE4B" w14:textId="77777777" w:rsidR="0096441A" w:rsidRDefault="0096441A"/>
    <w:p w14:paraId="0FBADE22" w14:textId="77777777" w:rsidR="0096441A" w:rsidRDefault="0096441A" w:rsidP="00D32474"/>
    <w:p w14:paraId="0EE86DA2" w14:textId="77777777" w:rsidR="0096441A" w:rsidRDefault="0096441A" w:rsidP="00D32474"/>
    <w:p w14:paraId="05C2AAEF" w14:textId="77777777" w:rsidR="0096441A" w:rsidRDefault="0096441A" w:rsidP="00D32474"/>
    <w:p w14:paraId="18244674" w14:textId="77777777" w:rsidR="0096441A" w:rsidRDefault="0096441A" w:rsidP="00D32474"/>
    <w:p w14:paraId="42AF8963" w14:textId="77777777" w:rsidR="0096441A" w:rsidRDefault="0096441A" w:rsidP="00D32474"/>
    <w:p w14:paraId="63366C1C" w14:textId="77777777" w:rsidR="0096441A" w:rsidRDefault="0096441A" w:rsidP="00D32474"/>
    <w:p w14:paraId="39DE6383" w14:textId="77777777" w:rsidR="0096441A" w:rsidRDefault="0096441A" w:rsidP="001466FA"/>
    <w:p w14:paraId="239C5D4D" w14:textId="77777777" w:rsidR="0096441A" w:rsidRDefault="0096441A" w:rsidP="001466FA"/>
  </w:endnote>
  <w:endnote w:type="continuationSeparator" w:id="0">
    <w:p w14:paraId="58A6F613" w14:textId="77777777" w:rsidR="0096441A" w:rsidRDefault="0096441A" w:rsidP="00F5799F">
      <w:r>
        <w:continuationSeparator/>
      </w:r>
    </w:p>
    <w:p w14:paraId="183B0E92" w14:textId="77777777" w:rsidR="0096441A" w:rsidRDefault="0096441A" w:rsidP="00F5799F"/>
    <w:p w14:paraId="2CAABE72" w14:textId="77777777" w:rsidR="0096441A" w:rsidRDefault="0096441A" w:rsidP="00F5799F"/>
    <w:p w14:paraId="2D58F93A" w14:textId="77777777" w:rsidR="0096441A" w:rsidRDefault="0096441A" w:rsidP="00F5799F"/>
    <w:p w14:paraId="495DE96E" w14:textId="77777777" w:rsidR="0096441A" w:rsidRDefault="0096441A" w:rsidP="00F5799F"/>
    <w:p w14:paraId="32D1061E" w14:textId="77777777" w:rsidR="0096441A" w:rsidRDefault="0096441A"/>
    <w:p w14:paraId="17E4689E" w14:textId="77777777" w:rsidR="0096441A" w:rsidRDefault="0096441A" w:rsidP="00D32474"/>
    <w:p w14:paraId="308E4652" w14:textId="77777777" w:rsidR="0096441A" w:rsidRDefault="0096441A" w:rsidP="00D32474"/>
    <w:p w14:paraId="5D2C9838" w14:textId="77777777" w:rsidR="0096441A" w:rsidRDefault="0096441A" w:rsidP="00D32474"/>
    <w:p w14:paraId="12D893C8" w14:textId="77777777" w:rsidR="0096441A" w:rsidRDefault="0096441A" w:rsidP="00D32474"/>
    <w:p w14:paraId="19AA27AA" w14:textId="77777777" w:rsidR="0096441A" w:rsidRDefault="0096441A" w:rsidP="00D32474"/>
    <w:p w14:paraId="2FC06D97" w14:textId="77777777" w:rsidR="0096441A" w:rsidRDefault="0096441A" w:rsidP="00D32474"/>
    <w:p w14:paraId="0439029D" w14:textId="77777777" w:rsidR="0096441A" w:rsidRDefault="0096441A" w:rsidP="001466FA"/>
    <w:p w14:paraId="1A2602D3" w14:textId="77777777" w:rsidR="0096441A" w:rsidRDefault="0096441A" w:rsidP="001466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D32474" w:rsidRDefault="00D32474" w:rsidP="00F5799F">
    <w:pPr>
      <w:pStyle w:val="Footer"/>
    </w:pPr>
  </w:p>
  <w:p w14:paraId="5E49A9DD" w14:textId="77777777" w:rsidR="00D32474" w:rsidRDefault="00D32474" w:rsidP="00F5799F"/>
  <w:p w14:paraId="4DF0965D" w14:textId="77777777" w:rsidR="00D32474" w:rsidRDefault="00D32474" w:rsidP="00F5799F"/>
  <w:p w14:paraId="38BEF98F" w14:textId="77777777" w:rsidR="00D32474" w:rsidRDefault="00D32474" w:rsidP="00F5799F"/>
  <w:p w14:paraId="5B419289" w14:textId="77777777" w:rsidR="00D32474" w:rsidRDefault="00D32474"/>
  <w:p w14:paraId="4E0F74C5" w14:textId="77777777" w:rsidR="00D32474" w:rsidRDefault="00D32474" w:rsidP="00D32474"/>
  <w:p w14:paraId="67016D08" w14:textId="77777777" w:rsidR="00D32474" w:rsidRDefault="00D32474" w:rsidP="00D32474"/>
  <w:p w14:paraId="3E21F643" w14:textId="77777777" w:rsidR="00D32474" w:rsidRDefault="00D32474" w:rsidP="00D32474"/>
  <w:p w14:paraId="3CB619CE" w14:textId="77777777" w:rsidR="00D32474" w:rsidRDefault="00D32474" w:rsidP="00D32474"/>
  <w:p w14:paraId="61A2F671" w14:textId="77777777" w:rsidR="00D32474" w:rsidRDefault="00D32474" w:rsidP="00D32474"/>
  <w:p w14:paraId="365EFA4F" w14:textId="77777777" w:rsidR="00D32474" w:rsidRDefault="00D32474" w:rsidP="00D32474"/>
  <w:p w14:paraId="3384FFB4" w14:textId="77777777" w:rsidR="00D32474" w:rsidRDefault="00D32474" w:rsidP="001466FA"/>
  <w:p w14:paraId="7EEA9E52" w14:textId="77777777" w:rsidR="00D32474" w:rsidRDefault="00D32474" w:rsidP="001466F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D32474" w:rsidRDefault="00D32474" w:rsidP="00F5799F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D32474" w:rsidRPr="00D318E1" w:rsidRDefault="00D32474" w:rsidP="00F5799F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3F38B1">
          <w:rPr>
            <w:b/>
            <w:noProof/>
            <w:lang w:val="fr-FR"/>
          </w:rPr>
          <w:t>16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3F38B1">
          <w:rPr>
            <w:noProof/>
            <w:lang w:val="fr-FR"/>
          </w:rPr>
          <w:t>16</w:t>
        </w:r>
        <w:r>
          <w:rPr>
            <w:lang w:val="fr-FR"/>
          </w:rPr>
          <w:fldChar w:fldCharType="end"/>
        </w:r>
      </w:sdtContent>
    </w:sdt>
  </w:p>
  <w:p w14:paraId="5E49A9DF" w14:textId="77777777" w:rsidR="00D32474" w:rsidRDefault="00D32474" w:rsidP="00F5799F"/>
  <w:p w14:paraId="5E49A9E0" w14:textId="77777777" w:rsidR="00D32474" w:rsidRDefault="00D32474" w:rsidP="00F5799F"/>
  <w:p w14:paraId="5E49A9E1" w14:textId="77777777" w:rsidR="00D32474" w:rsidRDefault="00D32474" w:rsidP="00F5799F"/>
  <w:p w14:paraId="5E49A9E2" w14:textId="77777777" w:rsidR="00D32474" w:rsidRDefault="00D32474" w:rsidP="00F5799F"/>
  <w:p w14:paraId="3FAD3DB2" w14:textId="77777777" w:rsidR="00D32474" w:rsidRDefault="00D32474" w:rsidP="00F5799F"/>
  <w:p w14:paraId="58C10764" w14:textId="77777777" w:rsidR="00D32474" w:rsidRDefault="00D32474" w:rsidP="00F5799F"/>
  <w:p w14:paraId="36F362C6" w14:textId="77777777" w:rsidR="00D32474" w:rsidRDefault="00D32474"/>
  <w:p w14:paraId="31B9479D" w14:textId="77777777" w:rsidR="00D32474" w:rsidRDefault="00D32474" w:rsidP="00D32474"/>
  <w:p w14:paraId="78BA23B1" w14:textId="77777777" w:rsidR="00D32474" w:rsidRDefault="00D32474" w:rsidP="00D32474"/>
  <w:p w14:paraId="4F06CD16" w14:textId="77777777" w:rsidR="00D32474" w:rsidRDefault="00D32474" w:rsidP="00D32474"/>
  <w:p w14:paraId="5DA44692" w14:textId="77777777" w:rsidR="00D32474" w:rsidRDefault="00D32474" w:rsidP="00D32474"/>
  <w:p w14:paraId="49BF565C" w14:textId="77777777" w:rsidR="00D32474" w:rsidRDefault="00D32474" w:rsidP="00D32474"/>
  <w:p w14:paraId="6F9B3F6A" w14:textId="77777777" w:rsidR="00D32474" w:rsidRDefault="00D32474" w:rsidP="00D32474"/>
  <w:p w14:paraId="18EB697F" w14:textId="77777777" w:rsidR="00D32474" w:rsidRDefault="00D32474" w:rsidP="001466FA"/>
  <w:p w14:paraId="41031167" w14:textId="77777777" w:rsidR="00D32474" w:rsidRDefault="00D32474" w:rsidP="001466F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9529F" w14:textId="77777777" w:rsidR="0096441A" w:rsidRDefault="0096441A" w:rsidP="00F5799F">
      <w:r>
        <w:separator/>
      </w:r>
    </w:p>
    <w:p w14:paraId="76836C49" w14:textId="77777777" w:rsidR="0096441A" w:rsidRDefault="0096441A" w:rsidP="00F5799F"/>
    <w:p w14:paraId="2ADE1426" w14:textId="77777777" w:rsidR="0096441A" w:rsidRDefault="0096441A" w:rsidP="00F5799F"/>
    <w:p w14:paraId="24B7B160" w14:textId="77777777" w:rsidR="0096441A" w:rsidRDefault="0096441A" w:rsidP="00F5799F"/>
    <w:p w14:paraId="361C72DD" w14:textId="77777777" w:rsidR="0096441A" w:rsidRDefault="0096441A" w:rsidP="00F5799F"/>
    <w:p w14:paraId="7C6F4A98" w14:textId="77777777" w:rsidR="0096441A" w:rsidRDefault="0096441A"/>
    <w:p w14:paraId="548D9FE7" w14:textId="77777777" w:rsidR="0096441A" w:rsidRDefault="0096441A" w:rsidP="00D32474"/>
    <w:p w14:paraId="583C5654" w14:textId="77777777" w:rsidR="0096441A" w:rsidRDefault="0096441A" w:rsidP="00D32474"/>
    <w:p w14:paraId="1DC8C68F" w14:textId="77777777" w:rsidR="0096441A" w:rsidRDefault="0096441A" w:rsidP="00D32474"/>
    <w:p w14:paraId="3A7620F5" w14:textId="77777777" w:rsidR="0096441A" w:rsidRDefault="0096441A" w:rsidP="00D32474"/>
    <w:p w14:paraId="60DB3C01" w14:textId="77777777" w:rsidR="0096441A" w:rsidRDefault="0096441A" w:rsidP="00D32474"/>
    <w:p w14:paraId="5599ECDF" w14:textId="77777777" w:rsidR="0096441A" w:rsidRDefault="0096441A" w:rsidP="00D32474"/>
    <w:p w14:paraId="0D21002E" w14:textId="77777777" w:rsidR="0096441A" w:rsidRDefault="0096441A" w:rsidP="001466FA"/>
    <w:p w14:paraId="46109E08" w14:textId="77777777" w:rsidR="0096441A" w:rsidRDefault="0096441A" w:rsidP="001466FA"/>
  </w:footnote>
  <w:footnote w:type="continuationSeparator" w:id="0">
    <w:p w14:paraId="2E7BBE09" w14:textId="77777777" w:rsidR="0096441A" w:rsidRDefault="0096441A" w:rsidP="00F5799F">
      <w:r>
        <w:continuationSeparator/>
      </w:r>
    </w:p>
    <w:p w14:paraId="5C36245A" w14:textId="77777777" w:rsidR="0096441A" w:rsidRDefault="0096441A" w:rsidP="00F5799F"/>
    <w:p w14:paraId="241D7CAB" w14:textId="77777777" w:rsidR="0096441A" w:rsidRDefault="0096441A" w:rsidP="00F5799F"/>
    <w:p w14:paraId="1A447C26" w14:textId="77777777" w:rsidR="0096441A" w:rsidRDefault="0096441A" w:rsidP="00F5799F"/>
    <w:p w14:paraId="505B70FB" w14:textId="77777777" w:rsidR="0096441A" w:rsidRDefault="0096441A" w:rsidP="00F5799F"/>
    <w:p w14:paraId="5F0A2958" w14:textId="77777777" w:rsidR="0096441A" w:rsidRDefault="0096441A"/>
    <w:p w14:paraId="23E0FED8" w14:textId="77777777" w:rsidR="0096441A" w:rsidRDefault="0096441A" w:rsidP="00D32474"/>
    <w:p w14:paraId="099D7133" w14:textId="77777777" w:rsidR="0096441A" w:rsidRDefault="0096441A" w:rsidP="00D32474"/>
    <w:p w14:paraId="780C6500" w14:textId="77777777" w:rsidR="0096441A" w:rsidRDefault="0096441A" w:rsidP="00D32474"/>
    <w:p w14:paraId="0E8BA90A" w14:textId="77777777" w:rsidR="0096441A" w:rsidRDefault="0096441A" w:rsidP="00D32474"/>
    <w:p w14:paraId="1EE097D0" w14:textId="77777777" w:rsidR="0096441A" w:rsidRDefault="0096441A" w:rsidP="00D32474"/>
    <w:p w14:paraId="292CBC5D" w14:textId="77777777" w:rsidR="0096441A" w:rsidRDefault="0096441A" w:rsidP="00D32474"/>
    <w:p w14:paraId="3442FF4C" w14:textId="77777777" w:rsidR="0096441A" w:rsidRDefault="0096441A" w:rsidP="001466FA"/>
    <w:p w14:paraId="0948D357" w14:textId="77777777" w:rsidR="0096441A" w:rsidRDefault="0096441A" w:rsidP="001466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D32474" w:rsidRDefault="0096441A" w:rsidP="00F5799F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D32474" w:rsidRDefault="00D32474" w:rsidP="00F5799F"/>
  <w:p w14:paraId="165F0158" w14:textId="77777777" w:rsidR="00D32474" w:rsidRDefault="00D32474" w:rsidP="00F5799F"/>
  <w:p w14:paraId="6ED18205" w14:textId="77777777" w:rsidR="00D32474" w:rsidRDefault="00D32474" w:rsidP="00F5799F"/>
  <w:p w14:paraId="4B9E721B" w14:textId="77777777" w:rsidR="00D32474" w:rsidRDefault="00D32474"/>
  <w:p w14:paraId="5A491191" w14:textId="77777777" w:rsidR="00D32474" w:rsidRDefault="00D32474" w:rsidP="00D32474"/>
  <w:p w14:paraId="58306A8A" w14:textId="77777777" w:rsidR="00D32474" w:rsidRDefault="00D32474" w:rsidP="00D32474"/>
  <w:p w14:paraId="1812BBDF" w14:textId="77777777" w:rsidR="00D32474" w:rsidRDefault="00D32474" w:rsidP="00D32474"/>
  <w:p w14:paraId="7C46DF05" w14:textId="77777777" w:rsidR="00D32474" w:rsidRDefault="00D32474" w:rsidP="00D32474"/>
  <w:p w14:paraId="54925C23" w14:textId="77777777" w:rsidR="00D32474" w:rsidRDefault="00D32474" w:rsidP="00D32474"/>
  <w:p w14:paraId="678A028E" w14:textId="77777777" w:rsidR="00D32474" w:rsidRDefault="00D32474" w:rsidP="00D32474"/>
  <w:p w14:paraId="7E688329" w14:textId="77777777" w:rsidR="00D32474" w:rsidRDefault="00D32474" w:rsidP="001466FA"/>
  <w:p w14:paraId="33B4559F" w14:textId="77777777" w:rsidR="00D32474" w:rsidRDefault="00D32474" w:rsidP="001466F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D32474" w:rsidRPr="003308F8" w:rsidRDefault="0096441A" w:rsidP="00F5799F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D32474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32474">
      <w:t>Use Case Specification</w:t>
    </w:r>
  </w:p>
  <w:p w14:paraId="5E49A9DA" w14:textId="77777777" w:rsidR="00D32474" w:rsidRDefault="00D32474" w:rsidP="00F5799F"/>
  <w:p w14:paraId="5E49A9DB" w14:textId="77777777" w:rsidR="00D32474" w:rsidRDefault="00D32474" w:rsidP="00F5799F"/>
  <w:p w14:paraId="2D9A4C6C" w14:textId="77777777" w:rsidR="00D32474" w:rsidRDefault="00D32474" w:rsidP="00F5799F"/>
  <w:p w14:paraId="6FEB565F" w14:textId="77777777" w:rsidR="00D32474" w:rsidRDefault="00D32474" w:rsidP="00F5799F"/>
  <w:p w14:paraId="366D6866" w14:textId="77777777" w:rsidR="00D32474" w:rsidRDefault="00D32474"/>
  <w:p w14:paraId="4C9325A2" w14:textId="77777777" w:rsidR="00D32474" w:rsidRDefault="00D32474" w:rsidP="00D32474"/>
  <w:p w14:paraId="0A3732D1" w14:textId="77777777" w:rsidR="00D32474" w:rsidRDefault="00D32474" w:rsidP="00D32474"/>
  <w:p w14:paraId="6D940BA4" w14:textId="77777777" w:rsidR="00D32474" w:rsidRDefault="00D32474" w:rsidP="00D32474"/>
  <w:p w14:paraId="70068E66" w14:textId="77777777" w:rsidR="00D32474" w:rsidRDefault="00D32474" w:rsidP="00D32474"/>
  <w:p w14:paraId="264245B5" w14:textId="77777777" w:rsidR="00D32474" w:rsidRDefault="00D32474" w:rsidP="00D32474"/>
  <w:p w14:paraId="2C474F20" w14:textId="77777777" w:rsidR="00D32474" w:rsidRDefault="00D32474" w:rsidP="00D32474"/>
  <w:p w14:paraId="728F83F7" w14:textId="77777777" w:rsidR="00D32474" w:rsidRDefault="00D32474" w:rsidP="001466FA"/>
  <w:p w14:paraId="786CD063" w14:textId="77777777" w:rsidR="00D32474" w:rsidRDefault="00D32474" w:rsidP="001466F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D32474" w:rsidRDefault="0096441A" w:rsidP="00F5799F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F549BC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73872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54CFD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17BA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3DB17BE1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42CE2161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4324716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 w15:restartNumberingAfterBreak="0">
    <w:nsid w:val="56D27EE1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1F128F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64501765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7641613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782610E8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7A782B84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8"/>
  </w:num>
  <w:num w:numId="4">
    <w:abstractNumId w:val="25"/>
  </w:num>
  <w:num w:numId="5">
    <w:abstractNumId w:val="7"/>
  </w:num>
  <w:num w:numId="6">
    <w:abstractNumId w:val="0"/>
  </w:num>
  <w:num w:numId="7">
    <w:abstractNumId w:val="12"/>
  </w:num>
  <w:num w:numId="8">
    <w:abstractNumId w:val="6"/>
  </w:num>
  <w:num w:numId="9">
    <w:abstractNumId w:val="4"/>
  </w:num>
  <w:num w:numId="10">
    <w:abstractNumId w:val="15"/>
  </w:num>
  <w:num w:numId="11">
    <w:abstractNumId w:val="17"/>
  </w:num>
  <w:num w:numId="12">
    <w:abstractNumId w:val="26"/>
  </w:num>
  <w:num w:numId="13">
    <w:abstractNumId w:val="20"/>
  </w:num>
  <w:num w:numId="14">
    <w:abstractNumId w:val="3"/>
  </w:num>
  <w:num w:numId="15">
    <w:abstractNumId w:val="10"/>
  </w:num>
  <w:num w:numId="16">
    <w:abstractNumId w:val="21"/>
  </w:num>
  <w:num w:numId="17">
    <w:abstractNumId w:val="13"/>
  </w:num>
  <w:num w:numId="18">
    <w:abstractNumId w:val="14"/>
  </w:num>
  <w:num w:numId="19">
    <w:abstractNumId w:val="22"/>
  </w:num>
  <w:num w:numId="20">
    <w:abstractNumId w:val="19"/>
  </w:num>
  <w:num w:numId="21">
    <w:abstractNumId w:val="1"/>
  </w:num>
  <w:num w:numId="22">
    <w:abstractNumId w:val="23"/>
  </w:num>
  <w:num w:numId="23">
    <w:abstractNumId w:val="5"/>
  </w:num>
  <w:num w:numId="24">
    <w:abstractNumId w:val="18"/>
  </w:num>
  <w:num w:numId="25">
    <w:abstractNumId w:val="9"/>
  </w:num>
  <w:num w:numId="26">
    <w:abstractNumId w:val="16"/>
  </w:num>
  <w:num w:numId="2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14E1"/>
    <w:rsid w:val="00032EBA"/>
    <w:rsid w:val="00041C8B"/>
    <w:rsid w:val="0007128F"/>
    <w:rsid w:val="000712E5"/>
    <w:rsid w:val="0008331A"/>
    <w:rsid w:val="00096043"/>
    <w:rsid w:val="000C5717"/>
    <w:rsid w:val="000D4C6D"/>
    <w:rsid w:val="000D54FB"/>
    <w:rsid w:val="000E00E7"/>
    <w:rsid w:val="00103298"/>
    <w:rsid w:val="0012666F"/>
    <w:rsid w:val="001305F6"/>
    <w:rsid w:val="00141B52"/>
    <w:rsid w:val="001466FA"/>
    <w:rsid w:val="00150EC1"/>
    <w:rsid w:val="00155262"/>
    <w:rsid w:val="00155339"/>
    <w:rsid w:val="00156BC6"/>
    <w:rsid w:val="00164AD1"/>
    <w:rsid w:val="001671BC"/>
    <w:rsid w:val="0017290A"/>
    <w:rsid w:val="0017477B"/>
    <w:rsid w:val="001804C0"/>
    <w:rsid w:val="0019751B"/>
    <w:rsid w:val="001A1E4F"/>
    <w:rsid w:val="001A731D"/>
    <w:rsid w:val="001B192C"/>
    <w:rsid w:val="001B2278"/>
    <w:rsid w:val="001C0AE1"/>
    <w:rsid w:val="001C4D77"/>
    <w:rsid w:val="001D02AF"/>
    <w:rsid w:val="001D4B4E"/>
    <w:rsid w:val="001E34B8"/>
    <w:rsid w:val="001E4CBF"/>
    <w:rsid w:val="00201D1D"/>
    <w:rsid w:val="00204F16"/>
    <w:rsid w:val="00207CB3"/>
    <w:rsid w:val="00222C1D"/>
    <w:rsid w:val="0022663D"/>
    <w:rsid w:val="00233482"/>
    <w:rsid w:val="00235DCF"/>
    <w:rsid w:val="00240BA6"/>
    <w:rsid w:val="00251520"/>
    <w:rsid w:val="002572DB"/>
    <w:rsid w:val="002732CE"/>
    <w:rsid w:val="00286E8D"/>
    <w:rsid w:val="002955BC"/>
    <w:rsid w:val="002A46FA"/>
    <w:rsid w:val="002B1A21"/>
    <w:rsid w:val="002C24E3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21F8"/>
    <w:rsid w:val="00391FD3"/>
    <w:rsid w:val="00395294"/>
    <w:rsid w:val="003A4D41"/>
    <w:rsid w:val="003C3D96"/>
    <w:rsid w:val="003D6552"/>
    <w:rsid w:val="003F3124"/>
    <w:rsid w:val="003F38B1"/>
    <w:rsid w:val="00401E4E"/>
    <w:rsid w:val="004027C9"/>
    <w:rsid w:val="004217D1"/>
    <w:rsid w:val="004347D3"/>
    <w:rsid w:val="00437744"/>
    <w:rsid w:val="00460878"/>
    <w:rsid w:val="00471E0F"/>
    <w:rsid w:val="00472619"/>
    <w:rsid w:val="00472DB3"/>
    <w:rsid w:val="00481777"/>
    <w:rsid w:val="00486147"/>
    <w:rsid w:val="00487919"/>
    <w:rsid w:val="00490C50"/>
    <w:rsid w:val="004938A2"/>
    <w:rsid w:val="00496BF8"/>
    <w:rsid w:val="004A2A5D"/>
    <w:rsid w:val="004A7DCD"/>
    <w:rsid w:val="004B5885"/>
    <w:rsid w:val="004C3902"/>
    <w:rsid w:val="004D38A8"/>
    <w:rsid w:val="004D595C"/>
    <w:rsid w:val="004E7445"/>
    <w:rsid w:val="00513662"/>
    <w:rsid w:val="00526199"/>
    <w:rsid w:val="00530E5A"/>
    <w:rsid w:val="0053544D"/>
    <w:rsid w:val="00544706"/>
    <w:rsid w:val="00552AEE"/>
    <w:rsid w:val="0055539F"/>
    <w:rsid w:val="00570CCD"/>
    <w:rsid w:val="00581F27"/>
    <w:rsid w:val="0058557E"/>
    <w:rsid w:val="005A60C2"/>
    <w:rsid w:val="005B3604"/>
    <w:rsid w:val="005C2E61"/>
    <w:rsid w:val="005C53C9"/>
    <w:rsid w:val="005D4827"/>
    <w:rsid w:val="005E5169"/>
    <w:rsid w:val="005F60F9"/>
    <w:rsid w:val="00605B2D"/>
    <w:rsid w:val="00607053"/>
    <w:rsid w:val="006246B5"/>
    <w:rsid w:val="006349A0"/>
    <w:rsid w:val="006403D2"/>
    <w:rsid w:val="0064586A"/>
    <w:rsid w:val="00667576"/>
    <w:rsid w:val="006A2465"/>
    <w:rsid w:val="006A615C"/>
    <w:rsid w:val="006B0A33"/>
    <w:rsid w:val="006C69F0"/>
    <w:rsid w:val="006E0AEC"/>
    <w:rsid w:val="00763779"/>
    <w:rsid w:val="00775844"/>
    <w:rsid w:val="00790A92"/>
    <w:rsid w:val="007A16C6"/>
    <w:rsid w:val="007A6A3C"/>
    <w:rsid w:val="007B4E6B"/>
    <w:rsid w:val="007C6A67"/>
    <w:rsid w:val="007C7699"/>
    <w:rsid w:val="007E6C53"/>
    <w:rsid w:val="007F1239"/>
    <w:rsid w:val="008036AF"/>
    <w:rsid w:val="008143B1"/>
    <w:rsid w:val="008154DC"/>
    <w:rsid w:val="008278ED"/>
    <w:rsid w:val="0084283D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17B98"/>
    <w:rsid w:val="009226E6"/>
    <w:rsid w:val="00935785"/>
    <w:rsid w:val="0094001B"/>
    <w:rsid w:val="00940AFB"/>
    <w:rsid w:val="009410F1"/>
    <w:rsid w:val="00944438"/>
    <w:rsid w:val="009457E2"/>
    <w:rsid w:val="00960EDF"/>
    <w:rsid w:val="0096441A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28D1"/>
    <w:rsid w:val="00A1407A"/>
    <w:rsid w:val="00A2456E"/>
    <w:rsid w:val="00A33C06"/>
    <w:rsid w:val="00A34430"/>
    <w:rsid w:val="00A44796"/>
    <w:rsid w:val="00A46255"/>
    <w:rsid w:val="00A503B2"/>
    <w:rsid w:val="00A57F82"/>
    <w:rsid w:val="00A65EC7"/>
    <w:rsid w:val="00A768F0"/>
    <w:rsid w:val="00A971EE"/>
    <w:rsid w:val="00AA3B75"/>
    <w:rsid w:val="00AB151B"/>
    <w:rsid w:val="00AC4943"/>
    <w:rsid w:val="00AD3160"/>
    <w:rsid w:val="00AE6300"/>
    <w:rsid w:val="00AE6C7C"/>
    <w:rsid w:val="00AE763E"/>
    <w:rsid w:val="00AF0E80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375A"/>
    <w:rsid w:val="00B67E7B"/>
    <w:rsid w:val="00B737AB"/>
    <w:rsid w:val="00B80750"/>
    <w:rsid w:val="00BD011C"/>
    <w:rsid w:val="00BD68A3"/>
    <w:rsid w:val="00BE1323"/>
    <w:rsid w:val="00BF4C33"/>
    <w:rsid w:val="00C13A48"/>
    <w:rsid w:val="00C24AC2"/>
    <w:rsid w:val="00C24BB2"/>
    <w:rsid w:val="00C25870"/>
    <w:rsid w:val="00C3602B"/>
    <w:rsid w:val="00C37DC8"/>
    <w:rsid w:val="00C409EE"/>
    <w:rsid w:val="00C57E5C"/>
    <w:rsid w:val="00C65776"/>
    <w:rsid w:val="00C70B8B"/>
    <w:rsid w:val="00C72B74"/>
    <w:rsid w:val="00C82F93"/>
    <w:rsid w:val="00C838ED"/>
    <w:rsid w:val="00C84AE8"/>
    <w:rsid w:val="00C934E4"/>
    <w:rsid w:val="00C97676"/>
    <w:rsid w:val="00CD1568"/>
    <w:rsid w:val="00CE228C"/>
    <w:rsid w:val="00CF5FF4"/>
    <w:rsid w:val="00D00798"/>
    <w:rsid w:val="00D013FF"/>
    <w:rsid w:val="00D12ADC"/>
    <w:rsid w:val="00D16345"/>
    <w:rsid w:val="00D316EB"/>
    <w:rsid w:val="00D318E1"/>
    <w:rsid w:val="00D323B6"/>
    <w:rsid w:val="00D32474"/>
    <w:rsid w:val="00D40824"/>
    <w:rsid w:val="00D55179"/>
    <w:rsid w:val="00D62EB9"/>
    <w:rsid w:val="00D70BC1"/>
    <w:rsid w:val="00D85DB9"/>
    <w:rsid w:val="00DA3196"/>
    <w:rsid w:val="00DA34EE"/>
    <w:rsid w:val="00DB749B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929C7"/>
    <w:rsid w:val="00E92FBB"/>
    <w:rsid w:val="00E93F13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13BDD"/>
    <w:rsid w:val="00F27F5E"/>
    <w:rsid w:val="00F31BF2"/>
    <w:rsid w:val="00F5118D"/>
    <w:rsid w:val="00F56846"/>
    <w:rsid w:val="00F5799F"/>
    <w:rsid w:val="00F72367"/>
    <w:rsid w:val="00F76F15"/>
    <w:rsid w:val="00F8410D"/>
    <w:rsid w:val="00F86B5E"/>
    <w:rsid w:val="00F9151A"/>
    <w:rsid w:val="00F9425C"/>
    <w:rsid w:val="00F9573D"/>
    <w:rsid w:val="00F97BC5"/>
    <w:rsid w:val="00FB046C"/>
    <w:rsid w:val="00FC1667"/>
    <w:rsid w:val="00F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F5799F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005D4D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005D4D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04F16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akemyjourney.co.i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5CF6FC-A7A9-461B-9473-DAFAFD77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237</TotalTime>
  <Pages>16</Pages>
  <Words>1557</Words>
  <Characters>8878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Kaligotla, Bala Subhadra</cp:lastModifiedBy>
  <cp:revision>29</cp:revision>
  <dcterms:created xsi:type="dcterms:W3CDTF">2018-04-19T11:50:00Z</dcterms:created>
  <dcterms:modified xsi:type="dcterms:W3CDTF">2018-06-27T06:29:00Z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